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FE3" w:rsidRDefault="00883FC4">
      <w:r>
        <w:rPr>
          <w:noProof/>
          <w:lang w:eastAsia="en-US"/>
        </w:rPr>
        <w:pict>
          <v:rect id="_x0000_s1034" style="position:absolute;margin-left:0;margin-top:0;width:527pt;height:19.5pt;z-index:251658240;mso-width-percent:915;mso-position-horizontal:center;mso-position-horizontal-relative:margin;mso-position-vertical:top;mso-position-vertical-relative:margin;mso-width-percent:915" o:allowincell="f" filled="f" stroked="f">
            <v:textbox style="mso-next-textbox:#_x0000_s1034;mso-fit-shape-to-text:t" inset="0,0,0,0">
              <w:txbxContent>
                <w:tbl>
                  <w:tblPr>
                    <w:tblStyle w:val="TableGrid"/>
                    <w:tblW w:w="28800" w:type="dxa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8800"/>
                  </w:tblGrid>
                  <w:tr w:rsidR="00985FE3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F4B29B" w:themeFill="accent1" w:themeFillTint="66"/>
                        <w:vAlign w:val="center"/>
                      </w:tcPr>
                      <w:p w:rsidR="00985FE3" w:rsidRDefault="00985FE3">
                        <w:pPr>
                          <w:pStyle w:val="NoSpacing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985FE3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D34817" w:themeFill="accent1"/>
                        <w:vAlign w:val="center"/>
                      </w:tcPr>
                      <w:p w:rsidR="00985FE3" w:rsidRDefault="00985FE3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985FE3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918485" w:themeFill="accent5"/>
                        <w:vAlign w:val="center"/>
                      </w:tcPr>
                      <w:p w:rsidR="00985FE3" w:rsidRDefault="00985FE3">
                        <w:pPr>
                          <w:pStyle w:val="NoSpacing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985FE3" w:rsidRDefault="00985FE3">
                  <w:pPr>
                    <w:spacing w:after="0" w:line="14" w:lineRule="exact"/>
                    <w:rPr>
                      <w:sz w:val="8"/>
                      <w:szCs w:val="8"/>
                    </w:rPr>
                  </w:pPr>
                </w:p>
              </w:txbxContent>
            </v:textbox>
            <w10:wrap anchorx="margin" anchory="margin"/>
          </v:rect>
        </w:pict>
      </w:r>
    </w:p>
    <w:p w:rsidR="00985FE3" w:rsidRDefault="005A1482">
      <w:r>
        <w:rPr>
          <w:noProof/>
          <w:lang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4324350</wp:posOffset>
            </wp:positionH>
            <wp:positionV relativeFrom="paragraph">
              <wp:posOffset>257175</wp:posOffset>
            </wp:positionV>
            <wp:extent cx="1800225" cy="1800225"/>
            <wp:effectExtent l="133350" t="38100" r="47625" b="104775"/>
            <wp:wrapNone/>
            <wp:docPr id="8" name="Picture 69" descr="1x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1x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 w="38100" cap="flat" cmpd="sng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dist="107763" dir="8100000" algn="ctr" rotWithShape="0">
                        <a:srgbClr val="80808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dt>
      <w:sdtPr>
        <w:alias w:val="Resume Name"/>
        <w:tag w:val="Resume Name"/>
        <w:id w:val="707398252"/>
        <w:placeholder>
          <w:docPart w:val="F6BC30BABF8F42D7A7CA206434E6AF1D"/>
        </w:placeholder>
        <w:docPartList>
          <w:docPartGallery w:val="Quick Parts"/>
          <w:docPartCategory w:val=" Resume Name"/>
        </w:docPartList>
      </w:sdtPr>
      <w:sdtContent>
        <w:p w:rsidR="00985FE3" w:rsidRDefault="00985FE3"/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0" w:type="dxa"/>
            </w:tblCellMar>
            <w:tblLook w:val="04A0"/>
          </w:tblPr>
          <w:tblGrid>
            <w:gridCol w:w="4513"/>
            <w:gridCol w:w="4514"/>
          </w:tblGrid>
          <w:tr w:rsidR="00985FE3" w:rsidTr="006E360B">
            <w:trPr>
              <w:trHeight w:val="1530"/>
            </w:trPr>
            <w:tc>
              <w:tcPr>
                <w:tcW w:w="2500" w:type="pct"/>
              </w:tcPr>
              <w:sdt>
                <w:sdtPr>
                  <w:id w:val="26081749"/>
                  <w:placeholder>
                    <w:docPart w:val="70F2E03538014DE2A3FBA6036F29338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985FE3" w:rsidRDefault="006E360B">
                    <w:pPr>
                      <w:pStyle w:val="PersonalName"/>
                    </w:pPr>
                    <w:r>
                      <w:rPr>
                        <w:lang w:val="fil-PH"/>
                      </w:rPr>
                      <w:t>Kenichi Shibata</w:t>
                    </w:r>
                  </w:p>
                </w:sdtContent>
              </w:sdt>
              <w:p w:rsidR="00985FE3" w:rsidRPr="005A1482" w:rsidRDefault="005A1482">
                <w:pPr>
                  <w:pStyle w:val="NoSpacing"/>
                  <w:rPr>
                    <w:sz w:val="28"/>
                    <w:szCs w:val="28"/>
                  </w:rPr>
                </w:pPr>
                <w:r w:rsidRPr="005A1482">
                  <w:rPr>
                    <w:sz w:val="28"/>
                    <w:szCs w:val="28"/>
                  </w:rPr>
                  <w:t>+81 070-2195-0831</w:t>
                </w:r>
              </w:p>
              <w:p w:rsidR="00985FE3" w:rsidRPr="005A1482" w:rsidRDefault="005A1482">
                <w:pPr>
                  <w:pStyle w:val="NoSpacing"/>
                  <w:rPr>
                    <w:sz w:val="28"/>
                    <w:szCs w:val="28"/>
                  </w:rPr>
                </w:pPr>
                <w:r w:rsidRPr="005A1482">
                  <w:rPr>
                    <w:sz w:val="28"/>
                    <w:szCs w:val="28"/>
                  </w:rPr>
                  <w:t xml:space="preserve">Saitama Prefecture </w:t>
                </w:r>
                <w:proofErr w:type="spellStart"/>
                <w:r w:rsidRPr="005A1482">
                  <w:rPr>
                    <w:sz w:val="28"/>
                    <w:szCs w:val="28"/>
                  </w:rPr>
                  <w:t>Kuki</w:t>
                </w:r>
                <w:proofErr w:type="spellEnd"/>
                <w:r w:rsidRPr="005A1482">
                  <w:rPr>
                    <w:sz w:val="28"/>
                    <w:szCs w:val="28"/>
                  </w:rPr>
                  <w:t xml:space="preserve"> City (346-0013)</w:t>
                </w:r>
              </w:p>
              <w:p w:rsidR="00985FE3" w:rsidRDefault="006E360B">
                <w:pPr>
                  <w:pStyle w:val="NoSpacing"/>
                  <w:rPr>
                    <w:sz w:val="28"/>
                    <w:szCs w:val="28"/>
                  </w:rPr>
                </w:pPr>
                <w:r w:rsidRPr="005A1482">
                  <w:rPr>
                    <w:sz w:val="28"/>
                    <w:szCs w:val="28"/>
                  </w:rPr>
                  <w:t>kenichi.shibata31</w:t>
                </w:r>
                <w:r w:rsidR="005A1482" w:rsidRPr="005A1482">
                  <w:rPr>
                    <w:sz w:val="28"/>
                    <w:szCs w:val="28"/>
                  </w:rPr>
                  <w:t>23</w:t>
                </w:r>
                <w:r w:rsidRPr="005A1482">
                  <w:rPr>
                    <w:sz w:val="28"/>
                    <w:szCs w:val="28"/>
                  </w:rPr>
                  <w:t>@gmail.com</w:t>
                </w:r>
              </w:p>
              <w:p w:rsidR="00A248A7" w:rsidRDefault="00A248A7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Japanese National</w:t>
                </w:r>
              </w:p>
              <w:p w:rsidR="00821C5D" w:rsidRPr="005A1482" w:rsidRDefault="00821C5D">
                <w:pPr>
                  <w:pStyle w:val="NoSpacing"/>
                  <w:rPr>
                    <w:sz w:val="28"/>
                    <w:szCs w:val="28"/>
                  </w:rPr>
                </w:pPr>
                <w:r w:rsidRPr="00821C5D">
                  <w:rPr>
                    <w:sz w:val="28"/>
                    <w:szCs w:val="28"/>
                  </w:rPr>
                  <w:t>http://kenichishibata31.github.io/</w:t>
                </w:r>
              </w:p>
              <w:p w:rsidR="00985FE3" w:rsidRDefault="00821C5D" w:rsidP="006E360B">
                <w:pPr>
                  <w:pStyle w:val="NoSpacing"/>
                </w:pPr>
                <w:r w:rsidRPr="00821C5D">
                  <w:t>https://github.com/kenichishibata31</w:t>
                </w:r>
              </w:p>
            </w:tc>
            <w:tc>
              <w:tcPr>
                <w:tcW w:w="2500" w:type="pct"/>
              </w:tcPr>
              <w:p w:rsidR="00985FE3" w:rsidRDefault="00985FE3">
                <w:pPr>
                  <w:pStyle w:val="NoSpacing"/>
                  <w:jc w:val="right"/>
                </w:pPr>
              </w:p>
            </w:tc>
          </w:tr>
        </w:tbl>
        <w:p w:rsidR="00985FE3" w:rsidRDefault="00883FC4"/>
      </w:sdtContent>
    </w:sdt>
    <w:p w:rsidR="00985FE3" w:rsidRDefault="00D05C80">
      <w:pPr>
        <w:pStyle w:val="Section"/>
      </w:pPr>
      <w:r>
        <w:t>Summary</w:t>
      </w:r>
    </w:p>
    <w:p w:rsidR="00D32615" w:rsidRDefault="00342898" w:rsidP="00D32615">
      <w:pPr>
        <w:jc w:val="both"/>
        <w:rPr>
          <w:color w:val="auto"/>
          <w:sz w:val="24"/>
          <w:szCs w:val="22"/>
        </w:rPr>
      </w:pPr>
      <w:r>
        <w:rPr>
          <w:color w:val="auto"/>
          <w:sz w:val="24"/>
          <w:szCs w:val="22"/>
        </w:rPr>
        <w:t>A university graduate,</w:t>
      </w:r>
      <w:r w:rsidR="00D32615">
        <w:rPr>
          <w:color w:val="auto"/>
          <w:sz w:val="24"/>
          <w:szCs w:val="22"/>
        </w:rPr>
        <w:t xml:space="preserve"> IT Professional versed in Web Development, Front-end Engineer, Back-end Developer, and Computer Operations. </w:t>
      </w:r>
      <w:proofErr w:type="gramStart"/>
      <w:r w:rsidR="00D32615">
        <w:rPr>
          <w:color w:val="auto"/>
          <w:sz w:val="24"/>
          <w:szCs w:val="22"/>
        </w:rPr>
        <w:t>Skilled in all aspects of office management, interpersonal communication and customer service.</w:t>
      </w:r>
      <w:proofErr w:type="gramEnd"/>
      <w:r w:rsidR="00D32615">
        <w:rPr>
          <w:color w:val="auto"/>
          <w:sz w:val="24"/>
          <w:szCs w:val="22"/>
        </w:rPr>
        <w:t xml:space="preserve"> </w:t>
      </w:r>
      <w:proofErr w:type="gramStart"/>
      <w:r w:rsidR="00D32615">
        <w:rPr>
          <w:color w:val="auto"/>
          <w:sz w:val="24"/>
          <w:szCs w:val="22"/>
        </w:rPr>
        <w:t>Accomplished competition programmer, leader and team manager.</w:t>
      </w:r>
      <w:proofErr w:type="gramEnd"/>
      <w:r w:rsidR="00D32615">
        <w:rPr>
          <w:color w:val="auto"/>
          <w:sz w:val="24"/>
          <w:szCs w:val="22"/>
        </w:rPr>
        <w:t xml:space="preserve"> </w:t>
      </w:r>
      <w:proofErr w:type="gramStart"/>
      <w:r w:rsidR="00D32615">
        <w:rPr>
          <w:color w:val="auto"/>
          <w:sz w:val="24"/>
          <w:szCs w:val="22"/>
        </w:rPr>
        <w:t>Values being on time and teamwork.</w:t>
      </w:r>
      <w:proofErr w:type="gramEnd"/>
      <w:r w:rsidR="00D32615">
        <w:rPr>
          <w:color w:val="auto"/>
          <w:sz w:val="24"/>
          <w:szCs w:val="22"/>
        </w:rPr>
        <w:t xml:space="preserve">  </w:t>
      </w:r>
    </w:p>
    <w:p w:rsidR="00B54E35" w:rsidRPr="0081621B" w:rsidRDefault="00B54E35" w:rsidP="00966614">
      <w:pPr>
        <w:jc w:val="both"/>
        <w:rPr>
          <w:color w:val="auto"/>
          <w:sz w:val="24"/>
          <w:szCs w:val="22"/>
        </w:rPr>
      </w:pPr>
      <w:proofErr w:type="gramStart"/>
      <w:r>
        <w:rPr>
          <w:color w:val="auto"/>
          <w:sz w:val="24"/>
          <w:szCs w:val="22"/>
        </w:rPr>
        <w:t>A dynamic, energetic, youthful person</w:t>
      </w:r>
      <w:proofErr w:type="gramEnd"/>
      <w:r>
        <w:rPr>
          <w:color w:val="auto"/>
          <w:sz w:val="24"/>
          <w:szCs w:val="22"/>
        </w:rPr>
        <w:t xml:space="preserve"> who can easily learn new things adapt company policies and work in a fast paced working environment using new technologies and frameworks. </w:t>
      </w:r>
      <w:proofErr w:type="gramStart"/>
      <w:r>
        <w:rPr>
          <w:color w:val="auto"/>
          <w:sz w:val="24"/>
          <w:szCs w:val="22"/>
        </w:rPr>
        <w:t>Thrives in working with new languages, implementation, software, technologies and organizational structure.</w:t>
      </w:r>
      <w:proofErr w:type="gramEnd"/>
      <w:r>
        <w:rPr>
          <w:color w:val="auto"/>
          <w:sz w:val="24"/>
          <w:szCs w:val="22"/>
        </w:rPr>
        <w:t xml:space="preserve"> Loves</w:t>
      </w:r>
      <w:r w:rsidR="00C7111F">
        <w:rPr>
          <w:color w:val="auto"/>
          <w:sz w:val="24"/>
          <w:szCs w:val="22"/>
        </w:rPr>
        <w:t xml:space="preserve"> brainstorming</w:t>
      </w:r>
      <w:r>
        <w:rPr>
          <w:color w:val="auto"/>
          <w:sz w:val="24"/>
          <w:szCs w:val="22"/>
        </w:rPr>
        <w:t xml:space="preserve"> with people and communicating consistently</w:t>
      </w:r>
      <w:r w:rsidR="00C7111F">
        <w:rPr>
          <w:color w:val="auto"/>
          <w:sz w:val="24"/>
          <w:szCs w:val="22"/>
        </w:rPr>
        <w:t>,</w:t>
      </w:r>
      <w:r>
        <w:rPr>
          <w:color w:val="auto"/>
          <w:sz w:val="24"/>
          <w:szCs w:val="22"/>
        </w:rPr>
        <w:t xml:space="preserve"> gives out new ideas and has very flexible work expectations.</w:t>
      </w:r>
    </w:p>
    <w:p w:rsidR="00B06187" w:rsidRPr="00B06187" w:rsidRDefault="00B06187" w:rsidP="00B06187">
      <w:pPr>
        <w:pStyle w:val="Section"/>
      </w:pPr>
      <w:r>
        <w:t>Skills</w:t>
      </w:r>
    </w:p>
    <w:p w:rsidR="00B06187" w:rsidRPr="00B06187" w:rsidRDefault="00B06187" w:rsidP="00B06187">
      <w:pPr>
        <w:pStyle w:val="SubsectionDate"/>
      </w:pPr>
      <w:r w:rsidRPr="00B06187">
        <w:t>Core Skills</w:t>
      </w:r>
    </w:p>
    <w:p w:rsidR="00B06187" w:rsidRDefault="00B06187" w:rsidP="00B06187">
      <w:pPr>
        <w:pStyle w:val="Subsection"/>
        <w:sectPr w:rsidR="00B06187" w:rsidSect="005A1482">
          <w:footerReference w:type="even" r:id="rId11"/>
          <w:footerReference w:type="default" r:id="rId12"/>
          <w:footerReference w:type="first" r:id="rId13"/>
          <w:pgSz w:w="11907" w:h="16839" w:code="9"/>
          <w:pgMar w:top="1440" w:right="1440" w:bottom="1440" w:left="1440" w:header="720" w:footer="720" w:gutter="0"/>
          <w:cols w:space="360"/>
          <w:titlePg/>
          <w:docGrid w:linePitch="360"/>
        </w:sectPr>
      </w:pPr>
    </w:p>
    <w:p w:rsidR="00B06187" w:rsidRPr="006E360B" w:rsidRDefault="00B06187" w:rsidP="002E2AE4">
      <w:pPr>
        <w:pStyle w:val="ListBullet"/>
        <w:jc w:val="both"/>
      </w:pPr>
      <w:r w:rsidRPr="006E360B">
        <w:lastRenderedPageBreak/>
        <w:t>Web Developer</w:t>
      </w:r>
      <w:r w:rsidR="004A0DC9">
        <w:t xml:space="preserve"> (HTML5,CSS3,PHP)</w:t>
      </w:r>
    </w:p>
    <w:p w:rsidR="00B06187" w:rsidRPr="006E360B" w:rsidRDefault="00651D60" w:rsidP="002E2AE4">
      <w:pPr>
        <w:pStyle w:val="ListBullet"/>
        <w:jc w:val="both"/>
      </w:pPr>
      <w:r>
        <w:t xml:space="preserve">Desktop </w:t>
      </w:r>
      <w:r w:rsidR="007E3B1D">
        <w:t>and Mobile Developer(JAVA)</w:t>
      </w:r>
    </w:p>
    <w:p w:rsidR="00B06187" w:rsidRPr="006E360B" w:rsidRDefault="00B06187" w:rsidP="002E2AE4">
      <w:pPr>
        <w:pStyle w:val="ListBullet"/>
        <w:jc w:val="both"/>
      </w:pPr>
      <w:r w:rsidRPr="006E360B">
        <w:t>Computer Operations and Functions</w:t>
      </w:r>
      <w:r w:rsidR="004A0DC9">
        <w:t xml:space="preserve"> (MS Office)</w:t>
      </w:r>
    </w:p>
    <w:p w:rsidR="007E3B1D" w:rsidRDefault="007E3B1D" w:rsidP="002E2AE4">
      <w:pPr>
        <w:pStyle w:val="ListBullet"/>
        <w:jc w:val="both"/>
      </w:pPr>
      <w:r>
        <w:t xml:space="preserve">Strong Analyst and </w:t>
      </w:r>
      <w:proofErr w:type="spellStart"/>
      <w:r>
        <w:t>Algorist</w:t>
      </w:r>
      <w:proofErr w:type="spellEnd"/>
      <w:r>
        <w:t xml:space="preserve"> (C,C++)</w:t>
      </w:r>
    </w:p>
    <w:p w:rsidR="00B06187" w:rsidRDefault="00315857" w:rsidP="002E2AE4">
      <w:pPr>
        <w:pStyle w:val="ListBullet"/>
        <w:jc w:val="both"/>
      </w:pPr>
      <w:r>
        <w:t>Strong Relational Database Background(</w:t>
      </w:r>
      <w:proofErr w:type="spellStart"/>
      <w:r>
        <w:t>MySql</w:t>
      </w:r>
      <w:proofErr w:type="spellEnd"/>
      <w:r>
        <w:t>)</w:t>
      </w:r>
    </w:p>
    <w:p w:rsidR="002E2AE4" w:rsidRDefault="002E2AE4" w:rsidP="002E2AE4">
      <w:pPr>
        <w:pStyle w:val="ListBullet"/>
        <w:jc w:val="both"/>
      </w:pPr>
      <w:r>
        <w:lastRenderedPageBreak/>
        <w:t>Knowledge in MVC Frameworks(Express, Sails, Ext.js)</w:t>
      </w:r>
    </w:p>
    <w:p w:rsidR="002E2AE4" w:rsidRDefault="002E2AE4" w:rsidP="002E2AE4">
      <w:pPr>
        <w:pStyle w:val="ListBullet"/>
        <w:jc w:val="both"/>
      </w:pPr>
      <w:r>
        <w:t>Knowledge of OOP Concepts and Practice(JAVA, PHP)</w:t>
      </w:r>
    </w:p>
    <w:p w:rsidR="002E2AE4" w:rsidRPr="00B06187" w:rsidRDefault="002E2AE4" w:rsidP="00B06187">
      <w:pPr>
        <w:sectPr w:rsidR="002E2AE4" w:rsidRPr="00B06187" w:rsidSect="00B06187">
          <w:type w:val="continuous"/>
          <w:pgSz w:w="11907" w:h="16839" w:code="9"/>
          <w:pgMar w:top="1440" w:right="1440" w:bottom="1440" w:left="1440" w:header="720" w:footer="720" w:gutter="0"/>
          <w:cols w:num="2" w:space="360"/>
          <w:titlePg/>
          <w:docGrid w:linePitch="360"/>
        </w:sectPr>
      </w:pPr>
    </w:p>
    <w:p w:rsidR="00B06187" w:rsidRDefault="00B06187" w:rsidP="002E2AE4">
      <w:pPr>
        <w:pStyle w:val="SubsectionDate"/>
      </w:pPr>
      <w:r>
        <w:lastRenderedPageBreak/>
        <w:t>Hardware</w:t>
      </w:r>
      <w:r w:rsidR="00653A57">
        <w:t xml:space="preserve"> OS</w:t>
      </w:r>
    </w:p>
    <w:p w:rsidR="00966614" w:rsidRDefault="00966614" w:rsidP="002E2AE4">
      <w:pPr>
        <w:pStyle w:val="ListBullet"/>
        <w:sectPr w:rsidR="00966614" w:rsidSect="00B06187">
          <w:type w:val="continuous"/>
          <w:pgSz w:w="11907" w:h="16839" w:code="9"/>
          <w:pgMar w:top="1440" w:right="1440" w:bottom="1440" w:left="1440" w:header="720" w:footer="720" w:gutter="0"/>
          <w:cols w:space="360"/>
          <w:titlePg/>
          <w:docGrid w:linePitch="360"/>
        </w:sectPr>
      </w:pPr>
    </w:p>
    <w:p w:rsidR="002E2AE4" w:rsidRDefault="00653A57" w:rsidP="002E2AE4">
      <w:pPr>
        <w:pStyle w:val="ListBullet"/>
      </w:pPr>
      <w:r>
        <w:lastRenderedPageBreak/>
        <w:t>Windows (XP, 7, 8, Vista, 8.1)</w:t>
      </w:r>
    </w:p>
    <w:p w:rsidR="00966614" w:rsidRDefault="00653A57" w:rsidP="002E2AE4">
      <w:pPr>
        <w:pStyle w:val="ListBullet"/>
        <w:sectPr w:rsidR="00966614" w:rsidSect="00966614">
          <w:type w:val="continuous"/>
          <w:pgSz w:w="11907" w:h="16839" w:code="9"/>
          <w:pgMar w:top="1440" w:right="1440" w:bottom="1440" w:left="1440" w:header="720" w:footer="720" w:gutter="0"/>
          <w:cols w:num="2" w:space="360"/>
          <w:titlePg/>
          <w:docGrid w:linePitch="360"/>
        </w:sectPr>
      </w:pPr>
      <w:r>
        <w:lastRenderedPageBreak/>
        <w:t>Linux</w:t>
      </w:r>
      <w:r w:rsidR="007F3972">
        <w:t xml:space="preserve"> (</w:t>
      </w:r>
      <w:proofErr w:type="spellStart"/>
      <w:r w:rsidR="007F3972">
        <w:t>Ubuntu</w:t>
      </w:r>
      <w:proofErr w:type="spellEnd"/>
      <w:r w:rsidR="007F3972">
        <w:t>)</w:t>
      </w:r>
    </w:p>
    <w:p w:rsidR="00966614" w:rsidRDefault="00B06187" w:rsidP="002E2AE4">
      <w:pPr>
        <w:pStyle w:val="SubsectionDate"/>
      </w:pPr>
      <w:r>
        <w:lastRenderedPageBreak/>
        <w:t>Software</w:t>
      </w:r>
    </w:p>
    <w:p w:rsidR="00966614" w:rsidRDefault="00966614" w:rsidP="002E2AE4">
      <w:pPr>
        <w:pStyle w:val="ListParagraph"/>
        <w:spacing w:after="0"/>
      </w:pPr>
      <w:r w:rsidRPr="00966614">
        <w:t>Languages</w:t>
      </w:r>
      <w:r>
        <w:t>:</w:t>
      </w:r>
      <w:r>
        <w:tab/>
        <w:t>SQL, C, C++, Excel Syntax, Windows CLI, Linux CLI</w:t>
      </w:r>
      <w:r w:rsidR="00240496">
        <w:t>, Java</w:t>
      </w:r>
      <w:r w:rsidR="00B0702B">
        <w:t>, Node/NPM</w:t>
      </w:r>
    </w:p>
    <w:p w:rsidR="00966614" w:rsidRDefault="00966614" w:rsidP="002E2AE4">
      <w:pPr>
        <w:pStyle w:val="ListParagraph"/>
        <w:spacing w:after="0"/>
      </w:pPr>
      <w:r>
        <w:t>Databases:</w:t>
      </w:r>
      <w:r>
        <w:tab/>
        <w:t>MS Access, MySQL</w:t>
      </w:r>
    </w:p>
    <w:p w:rsidR="00966614" w:rsidRPr="00966614" w:rsidRDefault="00966614" w:rsidP="002E2AE4">
      <w:pPr>
        <w:pStyle w:val="ListParagraph"/>
        <w:spacing w:after="0"/>
      </w:pPr>
      <w:r>
        <w:t>Applications:</w:t>
      </w:r>
      <w:r>
        <w:tab/>
        <w:t xml:space="preserve">MS Excel, MS Word, </w:t>
      </w:r>
      <w:r w:rsidR="00240496">
        <w:t xml:space="preserve">MS Power point, </w:t>
      </w:r>
      <w:proofErr w:type="spellStart"/>
      <w:r w:rsidR="00240496">
        <w:t>Recuva</w:t>
      </w:r>
      <w:proofErr w:type="spellEnd"/>
      <w:r w:rsidR="00240496">
        <w:t xml:space="preserve">, Sublime Editor, </w:t>
      </w:r>
      <w:proofErr w:type="spellStart"/>
      <w:r w:rsidR="00240496">
        <w:t>Netbeans</w:t>
      </w:r>
      <w:proofErr w:type="spellEnd"/>
      <w:r w:rsidR="00240496">
        <w:t xml:space="preserve">, Eclipse, </w:t>
      </w:r>
      <w:r w:rsidR="00240496">
        <w:tab/>
      </w:r>
      <w:r w:rsidR="00240496">
        <w:tab/>
      </w:r>
      <w:proofErr w:type="spellStart"/>
      <w:r w:rsidR="00240496">
        <w:t>DevC</w:t>
      </w:r>
      <w:proofErr w:type="spellEnd"/>
      <w:r w:rsidR="00240496">
        <w:t>++, Apache, XAMPP</w:t>
      </w:r>
      <w:r w:rsidR="00120A7B">
        <w:t xml:space="preserve">, Dreamweaver, Photoshop, </w:t>
      </w:r>
      <w:proofErr w:type="spellStart"/>
      <w:r w:rsidR="00120A7B">
        <w:t>Filezilla</w:t>
      </w:r>
      <w:proofErr w:type="spellEnd"/>
      <w:r w:rsidR="00120A7B">
        <w:t xml:space="preserve">, </w:t>
      </w:r>
      <w:proofErr w:type="spellStart"/>
      <w:r w:rsidR="00120A7B">
        <w:t>CoreFTP</w:t>
      </w:r>
      <w:proofErr w:type="spellEnd"/>
      <w:r w:rsidR="00FA48C9">
        <w:t xml:space="preserve">, </w:t>
      </w:r>
      <w:proofErr w:type="spellStart"/>
      <w:r w:rsidR="00FA48C9">
        <w:t>GitHub</w:t>
      </w:r>
      <w:proofErr w:type="spellEnd"/>
    </w:p>
    <w:p w:rsidR="00B06187" w:rsidRDefault="00B06187" w:rsidP="002E2AE4">
      <w:pPr>
        <w:pStyle w:val="SubsectionDate"/>
      </w:pPr>
      <w:r>
        <w:t>Networking</w:t>
      </w:r>
    </w:p>
    <w:p w:rsidR="00966614" w:rsidRDefault="00966614" w:rsidP="002E2AE4">
      <w:pPr>
        <w:pStyle w:val="ListParagraph"/>
        <w:spacing w:after="0"/>
      </w:pPr>
      <w:r>
        <w:t>Protocol:</w:t>
      </w:r>
      <w:r w:rsidR="00240496">
        <w:tab/>
        <w:t xml:space="preserve">TCP/IP v4, </w:t>
      </w:r>
    </w:p>
    <w:p w:rsidR="00966614" w:rsidRDefault="00966614" w:rsidP="002E2AE4">
      <w:pPr>
        <w:pStyle w:val="ListParagraph"/>
        <w:spacing w:after="0"/>
      </w:pPr>
      <w:r>
        <w:t>Device:</w:t>
      </w:r>
      <w:r w:rsidR="00240496">
        <w:tab/>
      </w:r>
      <w:r w:rsidR="00240496">
        <w:tab/>
      </w:r>
      <w:r w:rsidR="00120A7B">
        <w:t>Bridge, Router, UTP</w:t>
      </w:r>
    </w:p>
    <w:p w:rsidR="002E2AE4" w:rsidRDefault="002E2AE4" w:rsidP="002E2AE4">
      <w:pPr>
        <w:pStyle w:val="ListParagraph"/>
        <w:spacing w:after="0"/>
      </w:pPr>
    </w:p>
    <w:p w:rsidR="00B26626" w:rsidRDefault="00B26626" w:rsidP="002E2AE4">
      <w:pPr>
        <w:pStyle w:val="ListParagraph"/>
        <w:spacing w:after="0"/>
      </w:pPr>
    </w:p>
    <w:p w:rsidR="002E2AE4" w:rsidRPr="00966614" w:rsidRDefault="002E2AE4" w:rsidP="002E2AE4">
      <w:pPr>
        <w:pStyle w:val="ListParagraph"/>
        <w:spacing w:after="0"/>
      </w:pPr>
    </w:p>
    <w:p w:rsidR="00B06187" w:rsidRDefault="00492E8A" w:rsidP="00B06187">
      <w:pPr>
        <w:pStyle w:val="SubsectionDate"/>
      </w:pPr>
      <w:r>
        <w:t xml:space="preserve">Website </w:t>
      </w:r>
      <w:proofErr w:type="gramStart"/>
      <w:r>
        <w:t>Coding</w:t>
      </w:r>
      <w:proofErr w:type="gramEnd"/>
      <w:r w:rsidR="00B06187">
        <w:t xml:space="preserve"> language</w:t>
      </w:r>
    </w:p>
    <w:p w:rsidR="00966614" w:rsidRDefault="00120A7B" w:rsidP="00966614">
      <w:pPr>
        <w:pStyle w:val="ListParagraph"/>
      </w:pPr>
      <w:r>
        <w:t xml:space="preserve">HTML5, CSS3, Bootstrap, </w:t>
      </w:r>
      <w:proofErr w:type="spellStart"/>
      <w:r>
        <w:t>Javascript</w:t>
      </w:r>
      <w:proofErr w:type="spellEnd"/>
      <w:r>
        <w:t xml:space="preserve">, C/C++, PHP MySQL, MEANS Stack(basic), </w:t>
      </w:r>
      <w:proofErr w:type="spellStart"/>
      <w:r>
        <w:t>Phonegap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, JSON, XML, DOM, </w:t>
      </w:r>
      <w:proofErr w:type="spellStart"/>
      <w:r>
        <w:t>SpaceJS</w:t>
      </w:r>
      <w:proofErr w:type="spellEnd"/>
      <w:r>
        <w:t xml:space="preserve">, 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PhaserJS</w:t>
      </w:r>
      <w:proofErr w:type="spellEnd"/>
    </w:p>
    <w:p w:rsidR="00492E8A" w:rsidRDefault="00492E8A" w:rsidP="00492E8A">
      <w:pPr>
        <w:pStyle w:val="SubsectionDate"/>
      </w:pPr>
      <w:r>
        <w:t>Sample Website Completed</w:t>
      </w:r>
    </w:p>
    <w:p w:rsidR="00492E8A" w:rsidRPr="00492E8A" w:rsidRDefault="00492E8A" w:rsidP="00492E8A">
      <w:pPr>
        <w:rPr>
          <w:rStyle w:val="BookTitle"/>
        </w:rPr>
      </w:pPr>
      <w:r>
        <w:tab/>
      </w:r>
      <w:r w:rsidRPr="00492E8A">
        <w:t>http://mcvillstudios.com/</w:t>
      </w:r>
      <w:r>
        <w:t xml:space="preserve"> - A website made for wedding cinematography </w:t>
      </w:r>
      <w:r w:rsidR="00C95A41">
        <w:t xml:space="preserve">for </w:t>
      </w:r>
      <w:proofErr w:type="spellStart"/>
      <w:r w:rsidR="00C95A41">
        <w:t>McVill</w:t>
      </w:r>
      <w:proofErr w:type="spellEnd"/>
      <w:r w:rsidR="00C95A41">
        <w:t xml:space="preserve"> Studios</w:t>
      </w:r>
    </w:p>
    <w:p w:rsidR="00492E8A" w:rsidRDefault="00492E8A" w:rsidP="00966614">
      <w:pPr>
        <w:pStyle w:val="ListParagraph"/>
      </w:pPr>
      <w:r w:rsidRPr="00492E8A">
        <w:t>http://kenichishibata31.github.io/Kamatix-Final</w:t>
      </w:r>
      <w:proofErr w:type="gramStart"/>
      <w:r w:rsidRPr="00492E8A">
        <w:t>/</w:t>
      </w:r>
      <w:r>
        <w:t xml:space="preserve">  -</w:t>
      </w:r>
      <w:proofErr w:type="gramEnd"/>
      <w:r>
        <w:t xml:space="preserve"> A website made by Kenichi Shibata as a timer applicatio</w:t>
      </w:r>
      <w:r w:rsidR="00C95A41">
        <w:t>n.</w:t>
      </w:r>
    </w:p>
    <w:p w:rsidR="00B06187" w:rsidRDefault="00B06187" w:rsidP="00B06187">
      <w:pPr>
        <w:pStyle w:val="Section"/>
      </w:pPr>
      <w:r>
        <w:t>Experience</w:t>
      </w:r>
    </w:p>
    <w:p w:rsidR="00B21E04" w:rsidRPr="00B21E04" w:rsidRDefault="00B21E04" w:rsidP="00B21E04">
      <w:pPr>
        <w:pStyle w:val="SubsectionDate"/>
        <w:rPr>
          <w:b/>
        </w:rPr>
      </w:pPr>
      <w:r w:rsidRPr="00B21E04">
        <w:rPr>
          <w:b/>
        </w:rPr>
        <w:t>2014</w:t>
      </w:r>
      <w:r w:rsidR="002B7BD9">
        <w:rPr>
          <w:b/>
        </w:rPr>
        <w:t>-2015</w:t>
      </w:r>
      <w:r>
        <w:rPr>
          <w:b/>
        </w:rPr>
        <w:t xml:space="preserve"> |</w:t>
      </w:r>
      <w:r w:rsidRPr="00B21E04">
        <w:rPr>
          <w:rStyle w:val="SubsectionChar"/>
        </w:rPr>
        <w:t xml:space="preserve"> Full Stack Web Developer </w:t>
      </w:r>
      <w:r w:rsidR="002B7BD9">
        <w:rPr>
          <w:rStyle w:val="SubsectionChar"/>
        </w:rPr>
        <w:t>(November 2014- May 2015)</w:t>
      </w:r>
    </w:p>
    <w:p w:rsidR="00B21E04" w:rsidRDefault="00B21E04" w:rsidP="00B21E04">
      <w:pPr>
        <w:pStyle w:val="SubsectionDate"/>
      </w:pPr>
      <w:proofErr w:type="spellStart"/>
      <w:r>
        <w:t>McVill</w:t>
      </w:r>
      <w:proofErr w:type="spellEnd"/>
      <w:r>
        <w:t xml:space="preserve"> Studios Wedding Cinematography (Albay, Philippines)</w:t>
      </w:r>
    </w:p>
    <w:p w:rsidR="00B21E04" w:rsidRDefault="00B21E04" w:rsidP="00B21E04">
      <w:pPr>
        <w:pStyle w:val="ListBullet3"/>
        <w:rPr>
          <w:rStyle w:val="SubsectionDateChar1"/>
        </w:rPr>
      </w:pPr>
      <w:r>
        <w:rPr>
          <w:rStyle w:val="SubsectionDateChar1"/>
        </w:rPr>
        <w:t>Developed, conceptualized and designed company website</w:t>
      </w:r>
    </w:p>
    <w:p w:rsidR="00B21E04" w:rsidRDefault="00B21E04" w:rsidP="00B21E04">
      <w:pPr>
        <w:pStyle w:val="ListBullet3"/>
        <w:rPr>
          <w:rStyle w:val="SubsectionDateChar1"/>
        </w:rPr>
      </w:pPr>
      <w:r>
        <w:rPr>
          <w:rStyle w:val="SubsectionDateChar1"/>
        </w:rPr>
        <w:t>Developed front-end and back-end using (PHP, MySQL, HTML5</w:t>
      </w:r>
      <w:r w:rsidR="002B7BD9">
        <w:rPr>
          <w:rStyle w:val="SubsectionDateChar1"/>
        </w:rPr>
        <w:t>, CSS3</w:t>
      </w:r>
      <w:r>
        <w:rPr>
          <w:rStyle w:val="SubsectionDateChar1"/>
        </w:rPr>
        <w:t xml:space="preserve"> and Bootstrap)</w:t>
      </w:r>
    </w:p>
    <w:p w:rsidR="00B21E04" w:rsidRPr="00B21E04" w:rsidRDefault="00B21E04" w:rsidP="00B21E04">
      <w:pPr>
        <w:pStyle w:val="ListBullet3"/>
        <w:rPr>
          <w:rFonts w:asciiTheme="majorHAnsi" w:hAnsiTheme="majorHAnsi"/>
          <w:color w:val="696464" w:themeColor="text2"/>
          <w:spacing w:val="20"/>
          <w:sz w:val="24"/>
          <w:szCs w:val="32"/>
        </w:rPr>
      </w:pPr>
      <w:r>
        <w:rPr>
          <w:rStyle w:val="SubsectionDateChar1"/>
        </w:rPr>
        <w:t>Developed automated webmail using SMTP protocol in PHP</w:t>
      </w:r>
    </w:p>
    <w:p w:rsidR="00B21E04" w:rsidRPr="00B21E04" w:rsidRDefault="00B21E04" w:rsidP="00B21E04"/>
    <w:p w:rsidR="00B06187" w:rsidRDefault="00B06187" w:rsidP="00B06187">
      <w:pPr>
        <w:pStyle w:val="Subsection"/>
      </w:pPr>
      <w:r>
        <w:rPr>
          <w:rStyle w:val="SubsectionDateChar1"/>
        </w:rPr>
        <w:t xml:space="preserve">2013 - 2014 | </w:t>
      </w:r>
      <w:r>
        <w:t>Customer Service Staff</w:t>
      </w:r>
    </w:p>
    <w:p w:rsidR="00B06187" w:rsidRDefault="00B06187" w:rsidP="001672CE">
      <w:pPr>
        <w:spacing w:after="0"/>
        <w:rPr>
          <w:rStyle w:val="SubsectionDateChar1"/>
        </w:rPr>
      </w:pPr>
      <w:r>
        <w:rPr>
          <w:rStyle w:val="SubsectionDateChar1"/>
        </w:rPr>
        <w:t xml:space="preserve">The New </w:t>
      </w:r>
      <w:proofErr w:type="spellStart"/>
      <w:r>
        <w:rPr>
          <w:rStyle w:val="SubsectionDateChar1"/>
        </w:rPr>
        <w:t>Sanno</w:t>
      </w:r>
      <w:proofErr w:type="spellEnd"/>
      <w:r>
        <w:rPr>
          <w:rStyle w:val="SubsectionDateChar1"/>
        </w:rPr>
        <w:t xml:space="preserve"> Hotel | Minato-Ku Tokyo Japan</w:t>
      </w:r>
    </w:p>
    <w:p w:rsidR="00120A7B" w:rsidRDefault="00120A7B" w:rsidP="001672CE">
      <w:pPr>
        <w:pStyle w:val="ListBullet3"/>
        <w:rPr>
          <w:rStyle w:val="SubsectionDateChar1"/>
        </w:rPr>
      </w:pPr>
      <w:r>
        <w:rPr>
          <w:rStyle w:val="SubsectionDateChar1"/>
        </w:rPr>
        <w:t>Overall Customer Service</w:t>
      </w:r>
    </w:p>
    <w:p w:rsidR="00120A7B" w:rsidRDefault="00120A7B" w:rsidP="00120A7B">
      <w:pPr>
        <w:pStyle w:val="ListBullet3"/>
        <w:rPr>
          <w:rStyle w:val="SubsectionDateChar1"/>
        </w:rPr>
      </w:pPr>
      <w:r>
        <w:rPr>
          <w:rStyle w:val="SubsectionDateChar1"/>
        </w:rPr>
        <w:t xml:space="preserve">Demonstrated and explained food products to the </w:t>
      </w:r>
      <w:r w:rsidR="001672CE">
        <w:rPr>
          <w:rStyle w:val="SubsectionDateChar1"/>
        </w:rPr>
        <w:t>customers</w:t>
      </w:r>
    </w:p>
    <w:p w:rsidR="001672CE" w:rsidRDefault="001672CE" w:rsidP="00120A7B">
      <w:pPr>
        <w:pStyle w:val="ListBullet3"/>
        <w:rPr>
          <w:rStyle w:val="SubsectionDateChar1"/>
        </w:rPr>
      </w:pPr>
      <w:r>
        <w:rPr>
          <w:rStyle w:val="SubsectionDateChar1"/>
        </w:rPr>
        <w:t>Set up various dining presentations for the customers</w:t>
      </w:r>
    </w:p>
    <w:p w:rsidR="00B06187" w:rsidRDefault="00B06187" w:rsidP="00B06187">
      <w:pPr>
        <w:pStyle w:val="SubsectionDate"/>
        <w:rPr>
          <w:rStyle w:val="SubsectionChar"/>
        </w:rPr>
      </w:pPr>
      <w:r w:rsidRPr="00175050">
        <w:rPr>
          <w:b/>
        </w:rPr>
        <w:t xml:space="preserve">2012 </w:t>
      </w:r>
      <w:r>
        <w:rPr>
          <w:b/>
        </w:rPr>
        <w:t>–</w:t>
      </w:r>
      <w:r w:rsidRPr="00175050">
        <w:rPr>
          <w:b/>
        </w:rPr>
        <w:t xml:space="preserve"> 2013</w:t>
      </w:r>
      <w:r>
        <w:rPr>
          <w:b/>
        </w:rPr>
        <w:t xml:space="preserve"> </w:t>
      </w:r>
      <w:proofErr w:type="gramStart"/>
      <w:r>
        <w:rPr>
          <w:b/>
        </w:rPr>
        <w:t xml:space="preserve">| </w:t>
      </w:r>
      <w:r w:rsidRPr="00175050">
        <w:rPr>
          <w:b/>
        </w:rPr>
        <w:t xml:space="preserve"> </w:t>
      </w:r>
      <w:r w:rsidRPr="00175050">
        <w:rPr>
          <w:rStyle w:val="SubsectionChar"/>
        </w:rPr>
        <w:t>College</w:t>
      </w:r>
      <w:proofErr w:type="gramEnd"/>
      <w:r w:rsidRPr="00175050">
        <w:rPr>
          <w:rStyle w:val="SubsectionChar"/>
        </w:rPr>
        <w:t xml:space="preserve"> Student Council President</w:t>
      </w:r>
      <w:r>
        <w:rPr>
          <w:rStyle w:val="SubsectionChar"/>
        </w:rPr>
        <w:t xml:space="preserve"> (Student)</w:t>
      </w:r>
    </w:p>
    <w:p w:rsidR="00B06187" w:rsidRDefault="00B06187" w:rsidP="00B06187">
      <w:pPr>
        <w:pStyle w:val="SubsectionDate"/>
      </w:pPr>
      <w:r>
        <w:t>Bicol University College of Science</w:t>
      </w:r>
    </w:p>
    <w:p w:rsidR="001672CE" w:rsidRDefault="001672CE" w:rsidP="001672CE">
      <w:pPr>
        <w:pStyle w:val="ListBullet3"/>
        <w:rPr>
          <w:rStyle w:val="SubsectionDateChar1"/>
        </w:rPr>
      </w:pPr>
      <w:r w:rsidRPr="001672CE">
        <w:rPr>
          <w:rStyle w:val="SubsectionDateChar1"/>
        </w:rPr>
        <w:t>Appointed Councilors for the Academic Year through rigorous selection processes</w:t>
      </w:r>
    </w:p>
    <w:p w:rsidR="001672CE" w:rsidRDefault="001672CE" w:rsidP="001672CE">
      <w:pPr>
        <w:pStyle w:val="ListBullet3"/>
        <w:rPr>
          <w:rStyle w:val="SubsectionDateChar1"/>
        </w:rPr>
      </w:pPr>
      <w:r>
        <w:rPr>
          <w:rStyle w:val="SubsectionDateChar1"/>
        </w:rPr>
        <w:t>Proposed, managed, procured and implemented projects throughout the year (Student Offices, Various Students Activities)</w:t>
      </w:r>
    </w:p>
    <w:p w:rsidR="001672CE" w:rsidRDefault="001672CE" w:rsidP="001672CE">
      <w:pPr>
        <w:pStyle w:val="ListBullet3"/>
        <w:rPr>
          <w:rStyle w:val="SubsectionDateChar1"/>
        </w:rPr>
      </w:pPr>
      <w:r>
        <w:rPr>
          <w:rStyle w:val="SubsectionDateChar1"/>
        </w:rPr>
        <w:t>Prepared the yearly budget plan, procurement plan, activities plan and scheduled/delegated all the departmental functions</w:t>
      </w:r>
    </w:p>
    <w:p w:rsidR="001672CE" w:rsidRDefault="001672CE" w:rsidP="001672CE">
      <w:pPr>
        <w:pStyle w:val="ListBullet3"/>
        <w:rPr>
          <w:rStyle w:val="SubsectionDateChar1"/>
        </w:rPr>
      </w:pPr>
      <w:r>
        <w:rPr>
          <w:rStyle w:val="SubsectionDateChar1"/>
        </w:rPr>
        <w:t>Prepared the yearly accomplishment report and approved the financial reports</w:t>
      </w:r>
    </w:p>
    <w:p w:rsidR="001672CE" w:rsidRDefault="001672CE" w:rsidP="001672CE">
      <w:pPr>
        <w:pStyle w:val="Subsection"/>
      </w:pPr>
      <w:r>
        <w:rPr>
          <w:rStyle w:val="SubsectionDateChar1"/>
        </w:rPr>
        <w:t>2011 |</w:t>
      </w:r>
      <w:r w:rsidRPr="001672CE">
        <w:t xml:space="preserve"> </w:t>
      </w:r>
      <w:proofErr w:type="spellStart"/>
      <w:r w:rsidRPr="001672CE">
        <w:t>Ateneo</w:t>
      </w:r>
      <w:proofErr w:type="spellEnd"/>
      <w:r w:rsidRPr="001672CE">
        <w:t xml:space="preserve"> Programming Challenge (Student) </w:t>
      </w:r>
    </w:p>
    <w:p w:rsidR="0081621B" w:rsidRPr="0081621B" w:rsidRDefault="0081621B" w:rsidP="0081621B">
      <w:pPr>
        <w:pStyle w:val="SubsectionDate"/>
      </w:pPr>
      <w:proofErr w:type="spellStart"/>
      <w:r>
        <w:t>Ateneo</w:t>
      </w:r>
      <w:proofErr w:type="spellEnd"/>
      <w:r>
        <w:t xml:space="preserve"> De Naga</w:t>
      </w:r>
    </w:p>
    <w:p w:rsidR="001672CE" w:rsidRDefault="001672CE" w:rsidP="001672CE">
      <w:pPr>
        <w:pStyle w:val="ListBullet3"/>
        <w:rPr>
          <w:rStyle w:val="SubsectionDateChar1"/>
        </w:rPr>
      </w:pPr>
      <w:r w:rsidRPr="001672CE">
        <w:rPr>
          <w:rStyle w:val="SubsectionDateChar1"/>
        </w:rPr>
        <w:t xml:space="preserve">Won as the champion of the </w:t>
      </w:r>
      <w:proofErr w:type="spellStart"/>
      <w:r w:rsidRPr="001672CE">
        <w:rPr>
          <w:rStyle w:val="SubsectionDateChar1"/>
        </w:rPr>
        <w:t>Ateneo</w:t>
      </w:r>
      <w:proofErr w:type="spellEnd"/>
      <w:r w:rsidRPr="001672CE">
        <w:rPr>
          <w:rStyle w:val="SubsectionDateChar1"/>
        </w:rPr>
        <w:t xml:space="preserve"> Programming Challenge 2011 using C++/C language</w:t>
      </w:r>
    </w:p>
    <w:p w:rsidR="001672CE" w:rsidRDefault="001672CE" w:rsidP="001672CE">
      <w:pPr>
        <w:pStyle w:val="ListBullet3"/>
        <w:rPr>
          <w:rStyle w:val="SubsectionDateChar1"/>
        </w:rPr>
      </w:pPr>
      <w:r>
        <w:rPr>
          <w:rStyle w:val="SubsectionDateChar1"/>
        </w:rPr>
        <w:t>Competed with 10+</w:t>
      </w:r>
      <w:r w:rsidR="0081621B">
        <w:rPr>
          <w:rStyle w:val="SubsectionDateChar1"/>
        </w:rPr>
        <w:t xml:space="preserve"> teams throughout the region</w:t>
      </w:r>
    </w:p>
    <w:p w:rsidR="004A473A" w:rsidRDefault="004A473A" w:rsidP="004A473A">
      <w:pPr>
        <w:pStyle w:val="ListBullet3"/>
        <w:numPr>
          <w:ilvl w:val="0"/>
          <w:numId w:val="0"/>
        </w:numPr>
        <w:ind w:left="1080" w:hanging="360"/>
        <w:rPr>
          <w:rStyle w:val="SubsectionDateChar1"/>
        </w:rPr>
      </w:pPr>
    </w:p>
    <w:p w:rsidR="004A473A" w:rsidRDefault="004A473A" w:rsidP="004A473A">
      <w:pPr>
        <w:pStyle w:val="ListBullet3"/>
        <w:numPr>
          <w:ilvl w:val="0"/>
          <w:numId w:val="0"/>
        </w:numPr>
        <w:ind w:left="1080" w:hanging="360"/>
        <w:rPr>
          <w:rStyle w:val="SubsectionDateChar1"/>
        </w:rPr>
      </w:pPr>
    </w:p>
    <w:p w:rsidR="004A473A" w:rsidRDefault="004A473A" w:rsidP="004A473A">
      <w:pPr>
        <w:pStyle w:val="ListBullet3"/>
        <w:numPr>
          <w:ilvl w:val="0"/>
          <w:numId w:val="0"/>
        </w:numPr>
        <w:ind w:left="1080" w:hanging="360"/>
        <w:rPr>
          <w:rStyle w:val="SubsectionDateChar1"/>
        </w:rPr>
      </w:pPr>
    </w:p>
    <w:p w:rsidR="004A473A" w:rsidRDefault="004A473A" w:rsidP="004A473A">
      <w:pPr>
        <w:pStyle w:val="ListBullet3"/>
        <w:numPr>
          <w:ilvl w:val="0"/>
          <w:numId w:val="0"/>
        </w:numPr>
        <w:ind w:left="1080" w:hanging="360"/>
        <w:rPr>
          <w:rStyle w:val="SubsectionDateChar1"/>
        </w:rPr>
      </w:pPr>
    </w:p>
    <w:p w:rsidR="004A473A" w:rsidRDefault="004A473A" w:rsidP="004A473A">
      <w:pPr>
        <w:pStyle w:val="ListBullet3"/>
        <w:numPr>
          <w:ilvl w:val="0"/>
          <w:numId w:val="0"/>
        </w:numPr>
        <w:ind w:left="1080" w:hanging="360"/>
        <w:rPr>
          <w:rStyle w:val="SubsectionDateChar1"/>
        </w:rPr>
      </w:pPr>
    </w:p>
    <w:p w:rsidR="00985FE3" w:rsidRDefault="003758F6">
      <w:pPr>
        <w:pStyle w:val="Section"/>
      </w:pPr>
      <w:r>
        <w:t>Education</w:t>
      </w:r>
    </w:p>
    <w:p w:rsidR="00985FE3" w:rsidRDefault="006E360B">
      <w:pPr>
        <w:pStyle w:val="Subsection"/>
      </w:pPr>
      <w:r>
        <w:rPr>
          <w:rStyle w:val="SubsectionDateChar1"/>
        </w:rPr>
        <w:t>Bicol University College of Science 2015</w:t>
      </w:r>
      <w:r w:rsidR="003758F6">
        <w:rPr>
          <w:rStyle w:val="SubsectionDateChar1"/>
        </w:rPr>
        <w:t xml:space="preserve"> |</w:t>
      </w:r>
      <w:r w:rsidR="003758F6">
        <w:t xml:space="preserve"> </w:t>
      </w:r>
      <w:r>
        <w:t>B.S. in Computer Science</w:t>
      </w:r>
    </w:p>
    <w:p w:rsidR="00B06187" w:rsidRDefault="006E360B" w:rsidP="00B06187">
      <w:pPr>
        <w:pStyle w:val="ListBullet"/>
        <w:numPr>
          <w:ilvl w:val="0"/>
          <w:numId w:val="1"/>
        </w:numPr>
      </w:pPr>
      <w:r>
        <w:t>College Student Council President 2012-2013</w:t>
      </w:r>
    </w:p>
    <w:p w:rsidR="00B06187" w:rsidRDefault="00B06187" w:rsidP="00B06187">
      <w:pPr>
        <w:pStyle w:val="Section"/>
      </w:pPr>
      <w:r>
        <w:t>Languages</w:t>
      </w:r>
    </w:p>
    <w:p w:rsidR="00120A7B" w:rsidRPr="00120A7B" w:rsidRDefault="00120A7B" w:rsidP="00120A7B">
      <w:pPr>
        <w:pStyle w:val="SubsectionDate"/>
      </w:pPr>
      <w:r>
        <w:t>English</w:t>
      </w:r>
      <w:r w:rsidR="0081621B">
        <w:t>:</w:t>
      </w:r>
      <w:r w:rsidR="0081621B">
        <w:tab/>
      </w:r>
      <w:r w:rsidR="0081621B">
        <w:tab/>
      </w:r>
      <w:r w:rsidR="0081621B">
        <w:tab/>
        <w:t>Fluent</w:t>
      </w:r>
    </w:p>
    <w:p w:rsidR="00B06187" w:rsidRDefault="00120A7B" w:rsidP="00120A7B">
      <w:pPr>
        <w:pStyle w:val="SubsectionDate"/>
      </w:pPr>
      <w:r>
        <w:t>Japanese</w:t>
      </w:r>
      <w:r w:rsidR="0081621B">
        <w:t>:</w:t>
      </w:r>
      <w:r w:rsidR="0081621B">
        <w:tab/>
      </w:r>
      <w:r w:rsidR="0081621B">
        <w:tab/>
      </w:r>
      <w:r w:rsidR="0081621B">
        <w:tab/>
      </w:r>
      <w:r w:rsidR="005E6FB6">
        <w:t>Daily Conversational</w:t>
      </w:r>
    </w:p>
    <w:p w:rsidR="00B06187" w:rsidRDefault="00120A7B" w:rsidP="002E2AE4">
      <w:pPr>
        <w:pStyle w:val="SubsectionDate"/>
      </w:pPr>
      <w:r>
        <w:t>Filipino (</w:t>
      </w:r>
      <w:proofErr w:type="spellStart"/>
      <w:r>
        <w:t>Tagalog</w:t>
      </w:r>
      <w:proofErr w:type="spellEnd"/>
      <w:r>
        <w:t>)</w:t>
      </w:r>
      <w:r w:rsidR="0081621B">
        <w:t>:</w:t>
      </w:r>
      <w:r w:rsidR="0081621B">
        <w:tab/>
      </w:r>
      <w:r w:rsidR="0081621B">
        <w:tab/>
        <w:t>Fluent</w:t>
      </w:r>
    </w:p>
    <w:p w:rsidR="0057633C" w:rsidRDefault="0057633C" w:rsidP="0057633C">
      <w:pPr>
        <w:pStyle w:val="Section"/>
      </w:pPr>
      <w:r>
        <w:t>Reference</w:t>
      </w:r>
    </w:p>
    <w:p w:rsidR="0057633C" w:rsidRDefault="0057633C" w:rsidP="0081621B">
      <w:pPr>
        <w:pStyle w:val="SubsectionDate"/>
      </w:pPr>
      <w:r>
        <w:t>Dr. Lucy P. Estioko</w:t>
      </w:r>
      <w:r w:rsidR="002E2AE4">
        <w:t xml:space="preserve"> (Available 9:00 – 18:00 JST)</w:t>
      </w:r>
    </w:p>
    <w:p w:rsidR="0057633C" w:rsidRDefault="0057633C" w:rsidP="0081621B">
      <w:pPr>
        <w:pStyle w:val="SubsectionDate"/>
      </w:pPr>
      <w:r>
        <w:t>Dean, Bicol University College of Science, Albay Philippines</w:t>
      </w:r>
    </w:p>
    <w:p w:rsidR="00C367AE" w:rsidRDefault="0057633C" w:rsidP="002E2AE4">
      <w:pPr>
        <w:pStyle w:val="SubsectionDate"/>
      </w:pPr>
      <w:r>
        <w:t>+639185053021 / (052) 481-2159 (Philippine Phones)</w:t>
      </w:r>
    </w:p>
    <w:sectPr w:rsidR="00C367AE" w:rsidSect="00B06187">
      <w:type w:val="continuous"/>
      <w:pgSz w:w="11907" w:h="16839" w:code="9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7322" w:rsidRDefault="00F67322">
      <w:r>
        <w:separator/>
      </w:r>
    </w:p>
    <w:p w:rsidR="00F67322" w:rsidRDefault="00F67322"/>
    <w:p w:rsidR="00F67322" w:rsidRDefault="00F67322"/>
    <w:p w:rsidR="00F67322" w:rsidRDefault="00F67322"/>
    <w:p w:rsidR="00F67322" w:rsidRDefault="00F67322"/>
    <w:p w:rsidR="00F67322" w:rsidRDefault="00F67322"/>
    <w:p w:rsidR="00F67322" w:rsidRDefault="00F67322"/>
    <w:p w:rsidR="00F67322" w:rsidRDefault="00F67322"/>
    <w:p w:rsidR="00F67322" w:rsidRDefault="00F67322"/>
  </w:endnote>
  <w:endnote w:type="continuationSeparator" w:id="0">
    <w:p w:rsidR="00F67322" w:rsidRDefault="00F67322">
      <w:r>
        <w:continuationSeparator/>
      </w:r>
    </w:p>
    <w:p w:rsidR="00F67322" w:rsidRDefault="00F67322"/>
    <w:p w:rsidR="00F67322" w:rsidRDefault="00F67322"/>
    <w:p w:rsidR="00F67322" w:rsidRDefault="00F67322"/>
    <w:p w:rsidR="00F67322" w:rsidRDefault="00F67322"/>
    <w:p w:rsidR="00F67322" w:rsidRDefault="00F67322"/>
    <w:p w:rsidR="00F67322" w:rsidRDefault="00F67322"/>
    <w:p w:rsidR="00F67322" w:rsidRDefault="00F67322"/>
    <w:p w:rsidR="00F67322" w:rsidRDefault="00F6732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FE3" w:rsidRDefault="00883FC4">
    <w:pPr>
      <w:pStyle w:val="Footer"/>
    </w:pPr>
    <w:r>
      <w:rPr>
        <w:noProof/>
      </w:rPr>
      <w:pict>
        <v:rect id="_x0000_s27665" style="position:absolute;margin-left:0;margin-top:0;width:51.9pt;height:9in;z-index:251672576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7665" inset="3.6pt,,14.4pt,7.2pt">
            <w:txbxContent>
              <w:sdt>
                <w:sdtPr>
                  <w:id w:val="805325498"/>
                  <w:placeholder>
                    <w:docPart w:val="C80419B919864B5DBFD5B2A4D498A693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Content>
                  <w:p w:rsidR="00985FE3" w:rsidRDefault="006E360B">
                    <w:pPr>
                      <w:pStyle w:val="GrayText"/>
                    </w:pPr>
                    <w:r>
                      <w:rPr>
                        <w:lang w:val="fil-PH"/>
                      </w:rPr>
                      <w:t>Kenichi Shibata</w:t>
                    </w:r>
                  </w:p>
                </w:sdtContent>
              </w:sdt>
            </w:txbxContent>
          </v:textbox>
          <w10:wrap anchorx="page" anchory="margin"/>
        </v:rect>
      </w:pict>
    </w:r>
    <w:r>
      <w:rPr>
        <w:noProof/>
      </w:rPr>
      <w:pict>
        <v:roundrect id="_x0000_s27664" style="position:absolute;margin-left:0;margin-top:0;width:562.05pt;height:743.45pt;z-index:251671552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</w:rPr>
      <w:pict>
        <v:oval id="_x0000_s27663" style="position:absolute;margin-left:0;margin-top:0;width:41pt;height:41pt;z-index:251670528;mso-position-horizontal:left;mso-position-horizontal-relative:right-margin-area;mso-position-vertical:top;mso-position-vertical-relative:bottom-margin-area;v-text-anchor:middle" o:allowincell="f" fillcolor="#d34817 [3204]" stroked="f">
          <v:textbox style="mso-next-textbox:#_x0000_s27663" inset="0,0,0,0">
            <w:txbxContent>
              <w:p w:rsidR="00985FE3" w:rsidRDefault="00883FC4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fldSimple w:instr=" PAGE  \* Arabic  \* MERGEFORMAT ">
                  <w:r w:rsidR="003758F6">
                    <w:rPr>
                      <w:noProof/>
                      <w:color w:val="FFFFFF" w:themeColor="background1"/>
                      <w:sz w:val="40"/>
                      <w:szCs w:val="40"/>
                    </w:rPr>
                    <w:t>2</w:t>
                  </w:r>
                </w:fldSimple>
              </w:p>
            </w:txbxContent>
          </v:textbox>
          <w10:wrap anchorx="page" anchory="page"/>
        </v:oval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FE3" w:rsidRDefault="00883FC4">
    <w:pPr>
      <w:rPr>
        <w:sz w:val="10"/>
        <w:szCs w:val="10"/>
      </w:rPr>
    </w:pPr>
    <w:r>
      <w:rPr>
        <w:noProof/>
        <w:sz w:val="10"/>
        <w:szCs w:val="10"/>
      </w:rPr>
      <w:pict>
        <v:rect id="_x0000_s27668" style="position:absolute;margin-left:-75.3pt;margin-top:0;width:51.9pt;height:9in;z-index:251676672;mso-width-percent:500;mso-height-percent:1000;mso-position-horizontal:right;mso-position-horizontal-relative:lef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7668" inset="14.4pt,,3.6pt,7.2pt">
            <w:txbxContent>
              <w:sdt>
                <w:sdtPr>
                  <w:id w:val="20760667"/>
                  <w:placeholder>
                    <w:docPart w:val="55817EA342654A29A8913DE7D5294059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Content>
                  <w:p w:rsidR="00985FE3" w:rsidRDefault="006E360B">
                    <w:pPr>
                      <w:pStyle w:val="GrayText"/>
                    </w:pPr>
                    <w:r>
                      <w:rPr>
                        <w:lang w:val="fil-PH"/>
                      </w:rPr>
                      <w:t xml:space="preserve">Kenichi </w:t>
                    </w:r>
                    <w:r>
                      <w:rPr>
                        <w:lang w:val="fil-PH"/>
                      </w:rPr>
                      <w:t>Shibata</w:t>
                    </w:r>
                  </w:p>
                </w:sdtContent>
              </w:sdt>
            </w:txbxContent>
          </v:textbox>
          <w10:wrap anchorx="margin" anchory="margin"/>
        </v:rect>
      </w:pict>
    </w:r>
    <w:r>
      <w:rPr>
        <w:noProof/>
        <w:sz w:val="10"/>
        <w:szCs w:val="10"/>
      </w:rPr>
      <w:pict>
        <v:roundrect id="_x0000_s27667" style="position:absolute;margin-left:0;margin-top:0;width:562.05pt;height:743.45pt;z-index:251675648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  <w:sz w:val="10"/>
        <w:szCs w:val="10"/>
      </w:rPr>
      <w:pict>
        <v:oval id="_x0000_s27666" style="position:absolute;margin-left:73.45pt;margin-top:0;width:41pt;height:41pt;z-index:251674624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7666" inset="0,0,0,0">
            <w:txbxContent>
              <w:p w:rsidR="00985FE3" w:rsidRDefault="00883FC4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fldSimple w:instr=" PAGE  \* Arabic  \* MERGEFORMAT ">
                  <w:r w:rsidR="004A473A" w:rsidRPr="004A473A">
                    <w:rPr>
                      <w:noProof/>
                      <w:color w:val="FFFFFF" w:themeColor="background1"/>
                      <w:sz w:val="40"/>
                      <w:szCs w:val="40"/>
                    </w:rPr>
                    <w:t>3</w:t>
                  </w:r>
                </w:fldSimple>
              </w:p>
            </w:txbxContent>
          </v:textbox>
          <w10:wrap anchorx="margin" anchory="page"/>
        </v:oval>
      </w:pict>
    </w:r>
  </w:p>
  <w:p w:rsidR="00985FE3" w:rsidRDefault="00985FE3">
    <w:pPr>
      <w:pStyle w:val="Footer"/>
      <w:rPr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FE3" w:rsidRDefault="00883FC4">
    <w:pPr>
      <w:pStyle w:val="Footer"/>
    </w:pPr>
    <w:r>
      <w:rPr>
        <w:noProof/>
        <w:lang w:eastAsia="en-US"/>
      </w:rPr>
      <w:pict>
        <v:roundrect id="_x0000_s27659" style="position:absolute;margin-left:0;margin-top:0;width:545.6pt;height:751.35pt;z-index:251668480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" type="pattern"/>
          <w10:wrap anchorx="page" anchory="page"/>
        </v:roundrect>
      </w:pict>
    </w:r>
    <w:r>
      <w:rPr>
        <w:noProof/>
        <w:lang w:eastAsia="en-US"/>
      </w:rPr>
      <w:pict>
        <v:oval id="_x0000_s27658" style="position:absolute;margin-left:39pt;margin-top:0;width:41pt;height:41pt;z-index:251667456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7658" inset="0,0,0,0">
            <w:txbxContent>
              <w:p w:rsidR="00985FE3" w:rsidRDefault="00985FE3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</w:p>
            </w:txbxContent>
          </v:textbox>
          <w10:wrap anchorx="margin" anchory="page"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7322" w:rsidRDefault="00F67322">
      <w:r>
        <w:separator/>
      </w:r>
    </w:p>
    <w:p w:rsidR="00F67322" w:rsidRDefault="00F67322"/>
    <w:p w:rsidR="00F67322" w:rsidRDefault="00F67322"/>
    <w:p w:rsidR="00F67322" w:rsidRDefault="00F67322"/>
    <w:p w:rsidR="00F67322" w:rsidRDefault="00F67322"/>
    <w:p w:rsidR="00F67322" w:rsidRDefault="00F67322"/>
    <w:p w:rsidR="00F67322" w:rsidRDefault="00F67322"/>
    <w:p w:rsidR="00F67322" w:rsidRDefault="00F67322"/>
    <w:p w:rsidR="00F67322" w:rsidRDefault="00F67322"/>
  </w:footnote>
  <w:footnote w:type="continuationSeparator" w:id="0">
    <w:p w:rsidR="00F67322" w:rsidRDefault="00F67322">
      <w:r>
        <w:continuationSeparator/>
      </w:r>
    </w:p>
    <w:p w:rsidR="00F67322" w:rsidRDefault="00F67322"/>
    <w:p w:rsidR="00F67322" w:rsidRDefault="00F67322"/>
    <w:p w:rsidR="00F67322" w:rsidRDefault="00F67322"/>
    <w:p w:rsidR="00F67322" w:rsidRDefault="00F67322"/>
    <w:p w:rsidR="00F67322" w:rsidRDefault="00F67322"/>
    <w:p w:rsidR="00F67322" w:rsidRDefault="00F67322"/>
    <w:p w:rsidR="00F67322" w:rsidRDefault="00F67322"/>
    <w:p w:rsidR="00F67322" w:rsidRDefault="00F67322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206F2A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044A30BC"/>
    <w:multiLevelType w:val="hybridMultilevel"/>
    <w:tmpl w:val="AEFA1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547DBC"/>
    <w:multiLevelType w:val="hybridMultilevel"/>
    <w:tmpl w:val="D4C2C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6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removeDateAndTime/>
  <w:hideGrammaticalErrors/>
  <w:proofState w:spelling="clean" w:grammar="clean"/>
  <w:attachedTemplate r:id="rId1"/>
  <w:styleLockQFSet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66562">
      <o:colormenu v:ext="edit" fillcolor="none [3204]" strokecolor="none [3213]"/>
    </o:shapedefaults>
    <o:shapelayout v:ext="edit">
      <o:idmap v:ext="edit" data="27"/>
      <o:regrouptable v:ext="edit">
        <o:entry new="1" old="0"/>
        <o:entry new="2" old="0"/>
        <o:entry new="3" old="0"/>
        <o:entry new="4" old="0"/>
        <o:entry new="5" old="0"/>
      </o:regrouptable>
    </o:shapelayout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</w:compat>
  <w:rsids>
    <w:rsidRoot w:val="003758F6"/>
    <w:rsid w:val="000868E0"/>
    <w:rsid w:val="000D1A2E"/>
    <w:rsid w:val="001101AE"/>
    <w:rsid w:val="00120A7B"/>
    <w:rsid w:val="001672CE"/>
    <w:rsid w:val="00175050"/>
    <w:rsid w:val="00187717"/>
    <w:rsid w:val="001E6D2F"/>
    <w:rsid w:val="00240496"/>
    <w:rsid w:val="00274F82"/>
    <w:rsid w:val="002B7BD9"/>
    <w:rsid w:val="002C0EEF"/>
    <w:rsid w:val="002D334F"/>
    <w:rsid w:val="002E2AE4"/>
    <w:rsid w:val="00315857"/>
    <w:rsid w:val="00342898"/>
    <w:rsid w:val="003448DD"/>
    <w:rsid w:val="00346DB0"/>
    <w:rsid w:val="003570C0"/>
    <w:rsid w:val="003758F6"/>
    <w:rsid w:val="003B4F32"/>
    <w:rsid w:val="003F38E1"/>
    <w:rsid w:val="0046701D"/>
    <w:rsid w:val="00492E8A"/>
    <w:rsid w:val="004A0DC9"/>
    <w:rsid w:val="004A473A"/>
    <w:rsid w:val="0057633C"/>
    <w:rsid w:val="005A1482"/>
    <w:rsid w:val="005A2ECE"/>
    <w:rsid w:val="005D7BF4"/>
    <w:rsid w:val="005E6FB6"/>
    <w:rsid w:val="005F4199"/>
    <w:rsid w:val="00651D60"/>
    <w:rsid w:val="00653A57"/>
    <w:rsid w:val="00681F7E"/>
    <w:rsid w:val="00694D39"/>
    <w:rsid w:val="00696117"/>
    <w:rsid w:val="006E360B"/>
    <w:rsid w:val="00714B70"/>
    <w:rsid w:val="00736E58"/>
    <w:rsid w:val="00756FBF"/>
    <w:rsid w:val="007618F1"/>
    <w:rsid w:val="00794295"/>
    <w:rsid w:val="007A3F99"/>
    <w:rsid w:val="007E3B1D"/>
    <w:rsid w:val="007F112C"/>
    <w:rsid w:val="007F3972"/>
    <w:rsid w:val="0081621B"/>
    <w:rsid w:val="00821C5D"/>
    <w:rsid w:val="008243B0"/>
    <w:rsid w:val="00883FC4"/>
    <w:rsid w:val="008D16F8"/>
    <w:rsid w:val="00916BF2"/>
    <w:rsid w:val="00917764"/>
    <w:rsid w:val="009263AF"/>
    <w:rsid w:val="00954A1E"/>
    <w:rsid w:val="00966614"/>
    <w:rsid w:val="00985FE3"/>
    <w:rsid w:val="00993A47"/>
    <w:rsid w:val="00A248A7"/>
    <w:rsid w:val="00AC6879"/>
    <w:rsid w:val="00B06187"/>
    <w:rsid w:val="00B0702B"/>
    <w:rsid w:val="00B126BF"/>
    <w:rsid w:val="00B21E04"/>
    <w:rsid w:val="00B26626"/>
    <w:rsid w:val="00B54E35"/>
    <w:rsid w:val="00B76F6A"/>
    <w:rsid w:val="00B920AE"/>
    <w:rsid w:val="00BA2908"/>
    <w:rsid w:val="00BA5CEC"/>
    <w:rsid w:val="00C049FE"/>
    <w:rsid w:val="00C367AE"/>
    <w:rsid w:val="00C65396"/>
    <w:rsid w:val="00C7111F"/>
    <w:rsid w:val="00C95A41"/>
    <w:rsid w:val="00D05C80"/>
    <w:rsid w:val="00D32615"/>
    <w:rsid w:val="00D919FF"/>
    <w:rsid w:val="00DA1A99"/>
    <w:rsid w:val="00E10934"/>
    <w:rsid w:val="00E754D1"/>
    <w:rsid w:val="00F33493"/>
    <w:rsid w:val="00F45B6A"/>
    <w:rsid w:val="00F67322"/>
    <w:rsid w:val="00FA4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>
      <o:colormenu v:ext="edit" fillcolor="none [3204]" strokecolor="none [3213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uiPriority="1" w:qFormat="1"/>
    <w:lsdException w:name="Revision" w:unhideWhenUsed="0"/>
    <w:lsdException w:name="List Paragraph" w:uiPriority="6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FE3"/>
    <w:pPr>
      <w:spacing w:after="160"/>
    </w:pPr>
    <w:rPr>
      <w:rFonts w:cs="Times New Roman"/>
      <w:color w:val="000000" w:themeColor="text1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rsid w:val="00985FE3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985FE3"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FE3"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85FE3"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985FE3"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FE3"/>
    <w:pPr>
      <w:spacing w:before="200" w:after="0"/>
      <w:outlineLvl w:val="5"/>
    </w:pPr>
    <w:rPr>
      <w:rFonts w:asciiTheme="majorHAnsi" w:hAnsiTheme="majorHAnsi"/>
      <w:color w:val="524633" w:themeColor="accent3" w:themeShade="7F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FE3"/>
    <w:pPr>
      <w:spacing w:before="200" w:after="0"/>
      <w:outlineLvl w:val="6"/>
    </w:pPr>
    <w:rPr>
      <w:rFonts w:asciiTheme="majorHAnsi" w:hAnsiTheme="majorHAnsi"/>
      <w:i/>
      <w:color w:val="524633" w:themeColor="accent3" w:themeShade="7F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FE3"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FE3"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FE3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FE3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FE3"/>
    <w:rPr>
      <w:rFonts w:asciiTheme="majorHAnsi" w:hAnsiTheme="majorHAnsi" w:cs="Times New Roman"/>
      <w:b/>
      <w:color w:val="D34817" w:themeColor="accent1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FE3"/>
    <w:rPr>
      <w:rFonts w:asciiTheme="majorHAnsi" w:hAnsiTheme="majorHAnsi" w:cs="Times New Roman"/>
      <w:b/>
      <w:color w:val="7B6A4D" w:themeColor="accent3" w:themeShade="BF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FE3"/>
    <w:rPr>
      <w:rFonts w:asciiTheme="majorHAnsi" w:hAnsiTheme="majorHAnsi" w:cs="Times New Roman"/>
      <w:b/>
      <w:i/>
      <w:color w:val="7B6A4D" w:themeColor="accent3" w:themeShade="BF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FE3"/>
    <w:rPr>
      <w:rFonts w:asciiTheme="majorHAnsi" w:hAnsiTheme="majorHAnsi" w:cs="Times New Roman"/>
      <w:color w:val="524633" w:themeColor="accent3" w:themeShade="7F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FE3"/>
    <w:rPr>
      <w:rFonts w:asciiTheme="majorHAnsi" w:hAnsiTheme="majorHAnsi" w:cs="Times New Roman"/>
      <w:i/>
      <w:color w:val="524633" w:themeColor="accent3" w:themeShade="7F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FE3"/>
    <w:rPr>
      <w:rFonts w:asciiTheme="majorHAnsi" w:hAnsiTheme="majorHAnsi" w:cs="Times New Roman"/>
      <w:color w:val="D34817" w:themeColor="accent1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FE3"/>
    <w:rPr>
      <w:rFonts w:asciiTheme="majorHAnsi" w:hAnsiTheme="majorHAnsi" w:cs="Times New Roman"/>
      <w:i/>
      <w:color w:val="D34817" w:themeColor="accent1"/>
      <w:spacing w:val="10"/>
      <w:szCs w:val="20"/>
      <w:lang w:eastAsia="ja-JP"/>
    </w:rPr>
  </w:style>
  <w:style w:type="paragraph" w:styleId="Title">
    <w:name w:val="Title"/>
    <w:basedOn w:val="Normal"/>
    <w:link w:val="TitleChar"/>
    <w:uiPriority w:val="10"/>
    <w:rsid w:val="00985FE3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85FE3"/>
    <w:rPr>
      <w:rFonts w:asciiTheme="majorHAnsi" w:hAnsiTheme="majorHAnsi" w:cs="Times New Roman"/>
      <w:b/>
      <w:smallCaps/>
      <w:color w:val="D34817" w:themeColor="accent1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985FE3"/>
    <w:pPr>
      <w:spacing w:after="480" w:line="240" w:lineRule="auto"/>
      <w:jc w:val="center"/>
    </w:pPr>
    <w:rPr>
      <w:rFonts w:asciiTheme="majorHAnsi" w:hAnsiTheme="majorHAnsi" w:cstheme="minorHAnsi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5FE3"/>
    <w:rPr>
      <w:rFonts w:asciiTheme="majorHAnsi" w:hAnsiTheme="majorHAnsi"/>
      <w:sz w:val="28"/>
      <w:szCs w:val="24"/>
      <w:lang w:eastAsia="ja-JP"/>
    </w:rPr>
  </w:style>
  <w:style w:type="character" w:styleId="Strong">
    <w:name w:val="Strong"/>
    <w:uiPriority w:val="22"/>
    <w:qFormat/>
    <w:rsid w:val="00985FE3"/>
    <w:rPr>
      <w:rFonts w:asciiTheme="minorHAnsi" w:hAnsiTheme="minorHAnsi"/>
      <w:b/>
      <w:color w:val="9B2D1F" w:themeColor="accent2"/>
    </w:rPr>
  </w:style>
  <w:style w:type="character" w:styleId="Emphasis">
    <w:name w:val="Emphasis"/>
    <w:uiPriority w:val="20"/>
    <w:qFormat/>
    <w:rsid w:val="00985FE3"/>
    <w:rPr>
      <w:b/>
      <w:i/>
      <w:color w:val="404040" w:themeColor="text1" w:themeTint="BF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sid w:val="00985FE3"/>
    <w:rPr>
      <w:b/>
      <w:color w:val="9D3511" w:themeColor="accent1" w:themeShade="BF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rsid w:val="00985FE3"/>
    <w:rPr>
      <w:rFonts w:cs="Times New Roman"/>
      <w:b/>
      <w:color w:val="9D3511" w:themeColor="accent1" w:themeShade="BF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sid w:val="00985FE3"/>
    <w:rPr>
      <w:color w:val="737373" w:themeColor="text1" w:themeTint="8C"/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rsid w:val="00985FE3"/>
    <w:rPr>
      <w:rFonts w:cs="Times New Roman"/>
      <w:color w:val="737373" w:themeColor="text1" w:themeTint="8C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semiHidden/>
    <w:unhideWhenUsed/>
    <w:qFormat/>
    <w:rsid w:val="00985FE3"/>
    <w:rPr>
      <w:rFonts w:asciiTheme="majorHAnsi" w:hAnsiTheme="majorHAnsi"/>
      <w:b/>
      <w:i/>
      <w:color w:val="855D5D" w:themeColor="accent6"/>
    </w:rPr>
  </w:style>
  <w:style w:type="character" w:customStyle="1" w:styleId="BookTitleChar">
    <w:name w:val="Book Title Char"/>
    <w:basedOn w:val="DefaultParagraphFont"/>
    <w:link w:val="BookTitle1"/>
    <w:uiPriority w:val="33"/>
    <w:semiHidden/>
    <w:rsid w:val="00985FE3"/>
    <w:rPr>
      <w:rFonts w:asciiTheme="majorHAnsi" w:hAnsiTheme="majorHAnsi" w:cs="Times New Roman"/>
      <w:b/>
      <w:i/>
      <w:color w:val="855D5D" w:themeColor="accent6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sid w:val="00985FE3"/>
    <w:rPr>
      <w:b/>
      <w:i/>
      <w:color w:val="7B6A4D" w:themeColor="accent3" w:themeShade="BF"/>
    </w:rPr>
  </w:style>
  <w:style w:type="character" w:customStyle="1" w:styleId="IntenseEmphasisChar">
    <w:name w:val="Intense Emphasis Char"/>
    <w:basedOn w:val="DefaultParagraphFont"/>
    <w:link w:val="IntenseEmphasis1"/>
    <w:uiPriority w:val="21"/>
    <w:rsid w:val="00985FE3"/>
    <w:rPr>
      <w:rFonts w:cs="Times New Roman"/>
      <w:b/>
      <w:i/>
      <w:color w:val="7B6A4D" w:themeColor="accent3" w:themeShade="BF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sid w:val="00985FE3"/>
    <w:rPr>
      <w:i/>
      <w:color w:val="737373" w:themeColor="text1" w:themeTint="8C"/>
    </w:rPr>
  </w:style>
  <w:style w:type="character" w:customStyle="1" w:styleId="SubtleEmphasisChar">
    <w:name w:val="Subtle Emphasis Char"/>
    <w:basedOn w:val="DefaultParagraphFont"/>
    <w:link w:val="SubtleEmphasis1"/>
    <w:uiPriority w:val="19"/>
    <w:rsid w:val="00985FE3"/>
    <w:rPr>
      <w:rFonts w:cs="Times New Roman"/>
      <w:i/>
      <w:color w:val="737373" w:themeColor="text1" w:themeTint="8C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985FE3"/>
    <w:rPr>
      <w:i/>
      <w:color w:val="7F7F7F" w:themeColor="background1" w:themeShade="7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985FE3"/>
    <w:rPr>
      <w:rFonts w:cs="Times New Roman"/>
      <w:i/>
      <w:color w:val="7F7F7F" w:themeColor="background1" w:themeShade="7F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rsid w:val="00985FE3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leGrid">
    <w:name w:val="Table Grid"/>
    <w:basedOn w:val="TableNormal"/>
    <w:uiPriority w:val="1"/>
    <w:qFormat/>
    <w:rsid w:val="00985F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85F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5FE3"/>
    <w:rPr>
      <w:rFonts w:cs="Times New Roman"/>
      <w:color w:val="000000" w:themeColor="text1"/>
      <w:szCs w:val="20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985F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FE3"/>
    <w:rPr>
      <w:rFonts w:cs="Times New Roman"/>
      <w:color w:val="000000" w:themeColor="text1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F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FE3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unhideWhenUsed/>
    <w:rsid w:val="00985FE3"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985FE3"/>
    <w:pPr>
      <w:spacing w:after="0" w:line="240" w:lineRule="auto"/>
    </w:pPr>
  </w:style>
  <w:style w:type="paragraph" w:styleId="BlockText">
    <w:name w:val="Block Text"/>
    <w:aliases w:val="Block Quote"/>
    <w:uiPriority w:val="40"/>
    <w:rsid w:val="00985FE3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unhideWhenUsed/>
    <w:qFormat/>
    <w:rsid w:val="00985FE3"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rsid w:val="00985FE3"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rsid w:val="00985FE3"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rsid w:val="00985FE3"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rsid w:val="00985FE3"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985FE3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985FE3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985FE3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985FE3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985FE3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985FE3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985FE3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985FE3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985FE3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unhideWhenUsed/>
    <w:rsid w:val="00985FE3"/>
    <w:rPr>
      <w:color w:val="CC9900" w:themeColor="hyperlink"/>
      <w:u w:val="single"/>
    </w:rPr>
  </w:style>
  <w:style w:type="paragraph" w:customStyle="1" w:styleId="PersonalName">
    <w:name w:val="Personal Name"/>
    <w:basedOn w:val="Normal"/>
    <w:uiPriority w:val="2"/>
    <w:qFormat/>
    <w:rsid w:val="00985FE3"/>
    <w:pPr>
      <w:spacing w:after="0"/>
    </w:pPr>
    <w:rPr>
      <w:rFonts w:asciiTheme="majorHAnsi" w:hAnsiTheme="majorHAnsi"/>
      <w:b/>
      <w:color w:val="D34817" w:themeColor="accent1"/>
      <w:sz w:val="48"/>
    </w:rPr>
  </w:style>
  <w:style w:type="character" w:styleId="BookTitle">
    <w:name w:val="Book Title"/>
    <w:basedOn w:val="DefaultParagraphFont"/>
    <w:uiPriority w:val="33"/>
    <w:qFormat/>
    <w:rsid w:val="00985FE3"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985FE3"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985FE3"/>
    <w:rPr>
      <w:rFonts w:cs="Times New Roman"/>
      <w:b/>
      <w:color w:val="D34817" w:themeColor="accent1"/>
      <w:sz w:val="22"/>
      <w:szCs w:val="20"/>
      <w:u w:val="single"/>
    </w:rPr>
  </w:style>
  <w:style w:type="character" w:styleId="SubtleEmphasis">
    <w:name w:val="Subtle Emphasis"/>
    <w:basedOn w:val="DefaultParagraphFont"/>
    <w:uiPriority w:val="19"/>
    <w:qFormat/>
    <w:rsid w:val="00985FE3"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985FE3"/>
    <w:rPr>
      <w:rFonts w:cs="Times New Roman"/>
      <w:color w:val="737373" w:themeColor="text1" w:themeTint="8C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rsid w:val="00985FE3"/>
    <w:rPr>
      <w:color w:val="808080"/>
    </w:rPr>
  </w:style>
  <w:style w:type="character" w:customStyle="1" w:styleId="SubsectionDateChar1">
    <w:name w:val="Subsection Date Char1"/>
    <w:basedOn w:val="DefaultParagraphFont"/>
    <w:link w:val="SubsectionDate"/>
    <w:rsid w:val="00985FE3"/>
    <w:rPr>
      <w:rFonts w:asciiTheme="majorHAnsi" w:hAnsiTheme="majorHAnsi" w:cs="Times New Roman"/>
      <w:color w:val="696464" w:themeColor="text2"/>
      <w:spacing w:val="20"/>
      <w:sz w:val="24"/>
      <w:szCs w:val="32"/>
      <w:lang w:eastAsia="ja-JP"/>
    </w:rPr>
  </w:style>
  <w:style w:type="paragraph" w:customStyle="1" w:styleId="Subsection">
    <w:name w:val="Subsection"/>
    <w:basedOn w:val="Normal"/>
    <w:next w:val="Normal"/>
    <w:link w:val="SubsectionChar"/>
    <w:qFormat/>
    <w:rsid w:val="00985FE3"/>
    <w:pPr>
      <w:spacing w:after="0" w:line="240" w:lineRule="auto"/>
      <w:outlineLvl w:val="0"/>
    </w:pPr>
    <w:rPr>
      <w:rFonts w:asciiTheme="majorHAnsi" w:hAnsiTheme="majorHAnsi"/>
      <w:b/>
      <w:color w:val="D34817" w:themeColor="accent1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rsid w:val="00985FE3"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link w:val="SubsectionDateChar1"/>
    <w:qFormat/>
    <w:rsid w:val="00985FE3"/>
    <w:pPr>
      <w:spacing w:after="0" w:line="240" w:lineRule="auto"/>
      <w:outlineLvl w:val="0"/>
    </w:pPr>
    <w:rPr>
      <w:rFonts w:asciiTheme="majorHAnsi" w:hAnsiTheme="majorHAnsi"/>
      <w:color w:val="696464" w:themeColor="text2"/>
      <w:spacing w:val="20"/>
      <w:sz w:val="24"/>
      <w:szCs w:val="32"/>
    </w:rPr>
  </w:style>
  <w:style w:type="character" w:customStyle="1" w:styleId="SubsectionDateChar">
    <w:name w:val="Subsection Date Char"/>
    <w:basedOn w:val="DefaultParagraphFont"/>
    <w:link w:val="SubsectionDate"/>
    <w:rsid w:val="00985FE3"/>
    <w:rPr>
      <w:rFonts w:asciiTheme="majorHAnsi" w:hAnsiTheme="majorHAnsi" w:cs="Times New Roman"/>
      <w:b/>
      <w:color w:val="9B2D1F" w:themeColor="accent2"/>
      <w:spacing w:val="20"/>
      <w:sz w:val="28"/>
      <w:szCs w:val="32"/>
      <w:lang w:eastAsia="ja-JP"/>
    </w:rPr>
  </w:style>
  <w:style w:type="character" w:customStyle="1" w:styleId="SubsectionChar">
    <w:name w:val="Subsection Char"/>
    <w:basedOn w:val="DefaultParagraphFont"/>
    <w:link w:val="Subsection"/>
    <w:rsid w:val="00985FE3"/>
    <w:rPr>
      <w:rFonts w:asciiTheme="majorHAnsi" w:hAnsiTheme="majorHAnsi" w:cs="Times New Roman"/>
      <w:b/>
      <w:color w:val="D34817" w:themeColor="accent1"/>
      <w:spacing w:val="20"/>
      <w:sz w:val="24"/>
      <w:lang w:eastAsia="ja-JP"/>
    </w:rPr>
  </w:style>
  <w:style w:type="paragraph" w:customStyle="1" w:styleId="Section">
    <w:name w:val="Section"/>
    <w:basedOn w:val="Normal"/>
    <w:next w:val="Normal"/>
    <w:qFormat/>
    <w:rsid w:val="00985FE3"/>
    <w:pPr>
      <w:spacing w:before="320" w:after="40" w:line="240" w:lineRule="auto"/>
    </w:pPr>
    <w:rPr>
      <w:rFonts w:asciiTheme="majorHAnsi" w:hAnsiTheme="majorHAnsi"/>
      <w:b/>
      <w:color w:val="9B2D1F" w:themeColor="accent2"/>
      <w:sz w:val="28"/>
    </w:rPr>
  </w:style>
  <w:style w:type="paragraph" w:customStyle="1" w:styleId="PlaceholderAutotext32">
    <w:name w:val="PlaceholderAutotext_32"/>
    <w:semiHidden/>
    <w:unhideWhenUsed/>
    <w:rsid w:val="00985FE3"/>
    <w:pPr>
      <w:tabs>
        <w:tab w:val="num" w:pos="720"/>
      </w:tabs>
      <w:spacing w:after="0"/>
      <w:ind w:left="360" w:hanging="360"/>
      <w:contextualSpacing/>
    </w:pPr>
    <w:rPr>
      <w:rFonts w:cs="Times New Roman"/>
      <w:color w:val="000000" w:themeColor="text1"/>
      <w:szCs w:val="20"/>
    </w:rPr>
  </w:style>
  <w:style w:type="paragraph" w:customStyle="1" w:styleId="GrayText">
    <w:name w:val="Gray Text"/>
    <w:basedOn w:val="NoSpacing"/>
    <w:unhideWhenUsed/>
    <w:qFormat/>
    <w:rsid w:val="00985FE3"/>
    <w:rPr>
      <w:rFonts w:asciiTheme="majorHAnsi" w:hAnsiTheme="majorHAnsi"/>
      <w:color w:val="7F7F7F" w:themeColor="text1" w:themeTint="80"/>
      <w:sz w:val="20"/>
    </w:rPr>
  </w:style>
  <w:style w:type="character" w:customStyle="1" w:styleId="subsectiondatechar0">
    <w:name w:val="subsectiondatechar"/>
    <w:basedOn w:val="DefaultParagraphFont"/>
    <w:uiPriority w:val="99"/>
    <w:unhideWhenUsed/>
    <w:rsid w:val="00985FE3"/>
  </w:style>
  <w:style w:type="paragraph" w:styleId="ListParagraph">
    <w:name w:val="List Paragraph"/>
    <w:basedOn w:val="Normal"/>
    <w:uiPriority w:val="6"/>
    <w:unhideWhenUsed/>
    <w:qFormat/>
    <w:rsid w:val="005A1482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0D1A2E"/>
    <w:rPr>
      <w:rFonts w:cs="Times New Roman"/>
      <w:color w:val="000000" w:themeColor="text1"/>
      <w:szCs w:val="20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39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Equit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6BC30BABF8F42D7A7CA206434E6A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C43E4-E1DC-45ED-9291-49E60974928C}"/>
      </w:docPartPr>
      <w:docPartBody>
        <w:p w:rsidR="00836526" w:rsidRDefault="00A72ED7">
          <w:pPr>
            <w:pStyle w:val="F6BC30BABF8F42D7A7CA206434E6AF1D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70F2E03538014DE2A3FBA6036F293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E92C6-C7F3-43E5-9D9E-A832AA6CC627}"/>
      </w:docPartPr>
      <w:docPartBody>
        <w:p w:rsidR="00836526" w:rsidRDefault="00A72ED7">
          <w:pPr>
            <w:pStyle w:val="70F2E03538014DE2A3FBA6036F293382"/>
          </w:pPr>
          <w:r>
            <w:t>[Type your name]</w:t>
          </w:r>
        </w:p>
      </w:docPartBody>
    </w:docPart>
    <w:docPart>
      <w:docPartPr>
        <w:name w:val="C80419B919864B5DBFD5B2A4D498A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78BE0-6759-4C58-B059-FE8528A842CD}"/>
      </w:docPartPr>
      <w:docPartBody>
        <w:p w:rsidR="00836526" w:rsidRDefault="00A72ED7">
          <w:pPr>
            <w:pStyle w:val="C80419B919864B5DBFD5B2A4D498A693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55817EA342654A29A8913DE7D5294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47775-D55C-4D3A-A451-C3FB89499AAB}"/>
      </w:docPartPr>
      <w:docPartBody>
        <w:p w:rsidR="00836526" w:rsidRDefault="00A72ED7">
          <w:pPr>
            <w:pStyle w:val="55817EA342654A29A8913DE7D5294059"/>
          </w:pPr>
          <w:r>
            <w:rPr>
              <w:rStyle w:val="PlaceholderText"/>
            </w:rPr>
            <w:t>[Type 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72ED7"/>
    <w:rsid w:val="000452B6"/>
    <w:rsid w:val="00086E41"/>
    <w:rsid w:val="001D7055"/>
    <w:rsid w:val="003F48DD"/>
    <w:rsid w:val="005F08E9"/>
    <w:rsid w:val="006150ED"/>
    <w:rsid w:val="00836526"/>
    <w:rsid w:val="00966A42"/>
    <w:rsid w:val="00A72ED7"/>
    <w:rsid w:val="00B35DC2"/>
    <w:rsid w:val="00C0674B"/>
    <w:rsid w:val="00C251F0"/>
    <w:rsid w:val="00CB3C4F"/>
    <w:rsid w:val="00D00290"/>
    <w:rsid w:val="00D2043C"/>
    <w:rsid w:val="00D4381C"/>
    <w:rsid w:val="00DA5F05"/>
    <w:rsid w:val="00FB4294"/>
    <w:rsid w:val="00FD6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6526"/>
    <w:rPr>
      <w:color w:val="808080"/>
    </w:rPr>
  </w:style>
  <w:style w:type="paragraph" w:customStyle="1" w:styleId="F6BC30BABF8F42D7A7CA206434E6AF1D">
    <w:name w:val="F6BC30BABF8F42D7A7CA206434E6AF1D"/>
    <w:rsid w:val="00836526"/>
  </w:style>
  <w:style w:type="paragraph" w:customStyle="1" w:styleId="70F2E03538014DE2A3FBA6036F293382">
    <w:name w:val="70F2E03538014DE2A3FBA6036F293382"/>
    <w:rsid w:val="00836526"/>
  </w:style>
  <w:style w:type="paragraph" w:customStyle="1" w:styleId="1CE2F8B1D3AB48F2929C1DD8897CCBBC">
    <w:name w:val="1CE2F8B1D3AB48F2929C1DD8897CCBBC"/>
    <w:rsid w:val="00836526"/>
  </w:style>
  <w:style w:type="paragraph" w:customStyle="1" w:styleId="2F2CCBE4E5B84B2FA872D0C477F5C5E6">
    <w:name w:val="2F2CCBE4E5B84B2FA872D0C477F5C5E6"/>
    <w:rsid w:val="00836526"/>
  </w:style>
  <w:style w:type="paragraph" w:customStyle="1" w:styleId="F1F742D3E1DD48BA8C2B1114EBB0AB7E">
    <w:name w:val="F1F742D3E1DD48BA8C2B1114EBB0AB7E"/>
    <w:rsid w:val="00836526"/>
  </w:style>
  <w:style w:type="paragraph" w:customStyle="1" w:styleId="3B060C7DE759421E918288FC605034F9">
    <w:name w:val="3B060C7DE759421E918288FC605034F9"/>
    <w:rsid w:val="00836526"/>
  </w:style>
  <w:style w:type="paragraph" w:customStyle="1" w:styleId="7A95A2D5214D48A4A5A7A83794C4CFDB">
    <w:name w:val="7A95A2D5214D48A4A5A7A83794C4CFDB"/>
    <w:rsid w:val="00836526"/>
  </w:style>
  <w:style w:type="character" w:customStyle="1" w:styleId="SubsectionDateChar1">
    <w:name w:val="Subsection Date Char1"/>
    <w:basedOn w:val="DefaultParagraphFont"/>
    <w:link w:val="SubsectionDate"/>
    <w:rsid w:val="00836526"/>
    <w:rPr>
      <w:rFonts w:asciiTheme="majorHAnsi" w:hAnsiTheme="majorHAnsi" w:cs="Times New Roman"/>
      <w:color w:val="1F497D" w:themeColor="text2"/>
      <w:spacing w:val="20"/>
      <w:sz w:val="24"/>
      <w:szCs w:val="32"/>
    </w:rPr>
  </w:style>
  <w:style w:type="paragraph" w:customStyle="1" w:styleId="SubsectionDate">
    <w:name w:val="Subsection Date"/>
    <w:basedOn w:val="Normal"/>
    <w:next w:val="Normal"/>
    <w:link w:val="SubsectionDateChar1"/>
    <w:qFormat/>
    <w:rsid w:val="00836526"/>
    <w:pPr>
      <w:spacing w:after="0" w:line="240" w:lineRule="auto"/>
      <w:outlineLvl w:val="0"/>
    </w:pPr>
    <w:rPr>
      <w:rFonts w:asciiTheme="majorHAnsi" w:hAnsiTheme="majorHAnsi" w:cs="Times New Roman"/>
      <w:color w:val="1F497D" w:themeColor="text2"/>
      <w:spacing w:val="20"/>
      <w:sz w:val="24"/>
      <w:szCs w:val="32"/>
    </w:rPr>
  </w:style>
  <w:style w:type="paragraph" w:customStyle="1" w:styleId="5D6A2AA3D184400A91FF853D97A890F8">
    <w:name w:val="5D6A2AA3D184400A91FF853D97A890F8"/>
    <w:rsid w:val="00836526"/>
  </w:style>
  <w:style w:type="paragraph" w:customStyle="1" w:styleId="D4EF9B823F154F11A0837D587BE8EFE8">
    <w:name w:val="D4EF9B823F154F11A0837D587BE8EFE8"/>
    <w:rsid w:val="00836526"/>
  </w:style>
  <w:style w:type="paragraph" w:customStyle="1" w:styleId="8D37E11DB08C4DC192BC7B760FF0B0AF">
    <w:name w:val="8D37E11DB08C4DC192BC7B760FF0B0AF"/>
    <w:rsid w:val="00836526"/>
  </w:style>
  <w:style w:type="paragraph" w:customStyle="1" w:styleId="3050888FC21C48CF85C5DA981127DB71">
    <w:name w:val="3050888FC21C48CF85C5DA981127DB71"/>
    <w:rsid w:val="00836526"/>
  </w:style>
  <w:style w:type="paragraph" w:customStyle="1" w:styleId="A6DC9466D7B346B6A0F403B725398FF9">
    <w:name w:val="A6DC9466D7B346B6A0F403B725398FF9"/>
    <w:rsid w:val="00836526"/>
  </w:style>
  <w:style w:type="paragraph" w:customStyle="1" w:styleId="904F4773E1BF45FE8DEB2888F22A33F8">
    <w:name w:val="904F4773E1BF45FE8DEB2888F22A33F8"/>
    <w:rsid w:val="00836526"/>
  </w:style>
  <w:style w:type="character" w:customStyle="1" w:styleId="subsectiondatechar">
    <w:name w:val="subsectiondatechar"/>
    <w:basedOn w:val="DefaultParagraphFont"/>
    <w:rsid w:val="00836526"/>
  </w:style>
  <w:style w:type="paragraph" w:customStyle="1" w:styleId="1818889FB03345A0AC23DD2C95FDB120">
    <w:name w:val="1818889FB03345A0AC23DD2C95FDB120"/>
    <w:rsid w:val="00836526"/>
  </w:style>
  <w:style w:type="paragraph" w:customStyle="1" w:styleId="4ACFB157A003487484608F238CF60B38">
    <w:name w:val="4ACFB157A003487484608F238CF60B38"/>
    <w:rsid w:val="00836526"/>
  </w:style>
  <w:style w:type="paragraph" w:customStyle="1" w:styleId="4A408C5DDD8541D99452C23D866A47C2">
    <w:name w:val="4A408C5DDD8541D99452C23D866A47C2"/>
    <w:rsid w:val="00836526"/>
  </w:style>
  <w:style w:type="paragraph" w:customStyle="1" w:styleId="F1C741ADF5254818B8D86612AE3C2384">
    <w:name w:val="F1C741ADF5254818B8D86612AE3C2384"/>
    <w:rsid w:val="00836526"/>
  </w:style>
  <w:style w:type="paragraph" w:customStyle="1" w:styleId="C80419B919864B5DBFD5B2A4D498A693">
    <w:name w:val="C80419B919864B5DBFD5B2A4D498A693"/>
    <w:rsid w:val="00836526"/>
  </w:style>
  <w:style w:type="paragraph" w:customStyle="1" w:styleId="55817EA342654A29A8913DE7D5294059">
    <w:name w:val="55817EA342654A29A8913DE7D5294059"/>
    <w:rsid w:val="0083652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8F861334-48BC-44D6-AAE5-478E99354EC2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7BAA464B-1B11-4584-B649-F6F5BD47CC1D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0F18AD36-F66B-4361-8F21-F76A70C31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EquityResume.Dotx</Template>
  <TotalTime>5</TotalTime>
  <Pages>3</Pages>
  <Words>547</Words>
  <Characters>3118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Core Skills</vt:lpstr>
      <vt:lpstr/>
      <vt:lpstr>Hardware</vt:lpstr>
      <vt:lpstr>Software</vt:lpstr>
      <vt:lpstr>Networking</vt:lpstr>
      <vt:lpstr>Coding language</vt:lpstr>
      <vt:lpstr>2013 - 2014 | Customer Service Staff</vt:lpstr>
      <vt:lpstr>2012 – 2013 |  College Student Council President (Student)</vt:lpstr>
      <vt:lpstr>Bicol University College of Science</vt:lpstr>
      <vt:lpstr>2011 | Ateneo Programming Challenge (Student) </vt:lpstr>
      <vt:lpstr/>
      <vt:lpstr>Bicol University College of Science 2015 | B.S. in Computer Science</vt:lpstr>
      <vt:lpstr>English</vt:lpstr>
      <vt:lpstr>Japanese</vt:lpstr>
      <vt:lpstr>Filipino (Tagalog)</vt:lpstr>
    </vt:vector>
  </TitlesOfParts>
  <Company/>
  <LinksUpToDate>false</LinksUpToDate>
  <CharactersWithSpaces>3658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Kenichi Shibata</dc:creator>
  <cp:lastModifiedBy>Ken</cp:lastModifiedBy>
  <cp:revision>5</cp:revision>
  <cp:lastPrinted>2015-05-12T01:59:00Z</cp:lastPrinted>
  <dcterms:created xsi:type="dcterms:W3CDTF">2015-05-31T16:45:00Z</dcterms:created>
  <dcterms:modified xsi:type="dcterms:W3CDTF">2015-05-31T16:50:00Z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